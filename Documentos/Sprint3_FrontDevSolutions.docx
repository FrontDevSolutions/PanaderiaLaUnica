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6678950" w:displacedByCustomXml="next"/>
    <w:bookmarkEnd w:id="0" w:displacedByCustomXml="next"/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14:paraId="1CA36DE1" w14:textId="1F28E0A5" w:rsidR="007005AC" w:rsidRDefault="005F36E0">
          <w:pPr>
            <w:rPr>
              <w:kern w:val="28"/>
            </w:rPr>
          </w:pPr>
          <w:r>
            <w:rPr>
              <w:noProof/>
            </w:rPr>
            <w:drawing>
              <wp:anchor distT="0" distB="0" distL="114300" distR="114300" simplePos="0" relativeHeight="251704320" behindDoc="1" locked="0" layoutInCell="1" allowOverlap="1" wp14:anchorId="58D54D49" wp14:editId="1B528B9F">
                <wp:simplePos x="0" y="0"/>
                <wp:positionH relativeFrom="column">
                  <wp:posOffset>-219075</wp:posOffset>
                </wp:positionH>
                <wp:positionV relativeFrom="paragraph">
                  <wp:posOffset>-214630</wp:posOffset>
                </wp:positionV>
                <wp:extent cx="6513195" cy="4960620"/>
                <wp:effectExtent l="0" t="0" r="1905" b="0"/>
                <wp:wrapNone/>
                <wp:docPr id="38" name="Imagen 38" descr="JavaScript - Wikipedia, la enciclopedia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4" descr="JavaScript - Wikipedia, la enciclopedia libre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837"/>
                        <a:stretch/>
                      </pic:blipFill>
                      <pic:spPr bwMode="auto">
                        <a:xfrm>
                          <a:off x="0" y="0"/>
                          <a:ext cx="6513195" cy="4960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softEdge rad="63500"/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4BB0856" w14:textId="2168F36D" w:rsidR="007005AC" w:rsidRDefault="008D2514" w:rsidP="005F36E0">
          <w:pPr>
            <w:spacing w:line="276" w:lineRule="auto"/>
            <w:ind w:left="-284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2FF2C49D" wp14:editId="21816D48">
                    <wp:simplePos x="0" y="0"/>
                    <wp:positionH relativeFrom="margin">
                      <wp:posOffset>6320646</wp:posOffset>
                    </wp:positionH>
                    <wp:positionV relativeFrom="margin">
                      <wp:posOffset>6465450</wp:posOffset>
                    </wp:positionV>
                    <wp:extent cx="114708" cy="3002352"/>
                    <wp:effectExtent l="0" t="0" r="19050" b="26670"/>
                    <wp:wrapNone/>
                    <wp:docPr id="4" name="Rectángulo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4708" cy="3002352"/>
                            </a:xfrm>
                            <a:prstGeom prst="rect">
                              <a:avLst/>
                            </a:prstGeom>
                            <a:solidFill>
                              <a:srgbClr val="2B4586"/>
                            </a:solidFill>
                            <a:ln>
                              <a:solidFill>
                                <a:srgbClr val="001558"/>
                              </a:solidFill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6C378E8" id="Rectángulo 9" o:spid="_x0000_s1026" style="position:absolute;margin-left:497.7pt;margin-top:509.1pt;width:9.05pt;height:236.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" fillcolor="#2b4586" strokecolor="#001558">
                    <w10:wrap anchorx="margin" anchory="margin"/>
                  </v:rect>
                </w:pict>
              </mc:Fallback>
            </mc:AlternateContent>
          </w:r>
          <w:r w:rsidR="005F36E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500859BB" wp14:editId="3F550CC1">
                    <wp:simplePos x="0" y="0"/>
                    <wp:positionH relativeFrom="margin">
                      <wp:posOffset>1076325</wp:posOffset>
                    </wp:positionH>
                    <wp:positionV relativeFrom="margin">
                      <wp:posOffset>5643245</wp:posOffset>
                    </wp:positionV>
                    <wp:extent cx="4114800" cy="520263"/>
                    <wp:effectExtent l="0" t="0" r="0" b="0"/>
                    <wp:wrapNone/>
                    <wp:docPr id="1" name="Cuadro de text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14800" cy="520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150452" w14:textId="32A4E446" w:rsidR="007005AC" w:rsidRPr="005F36E0" w:rsidRDefault="005F36E0">
                                <w:pPr>
                                  <w:pStyle w:val="Subttulo"/>
                                  <w:rPr>
                                    <w:color w:val="0070C0"/>
                                    <w:sz w:val="48"/>
                                    <w:szCs w:val="48"/>
                                  </w:rPr>
                                </w:pPr>
                                <w:r w:rsidRPr="005F36E0">
                                  <w:rPr>
                                    <w:color w:val="0070C0"/>
                                    <w:sz w:val="48"/>
                                    <w:szCs w:val="48"/>
                                  </w:rPr>
                                  <w:t>pANADERIA La UNICA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0859B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" o:spid="_x0000_s1026" type="#_x0000_t202" style="position:absolute;left:0;text-align:left;margin-left:84.75pt;margin-top:444.35pt;width:324pt;height:40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" filled="f" stroked="f">
                    <v:textbox>
                      <w:txbxContent>
                        <w:p w14:paraId="7B150452" w14:textId="32A4E446" w:rsidR="007005AC" w:rsidRPr="005F36E0" w:rsidRDefault="005F36E0">
                          <w:pPr>
                            <w:pStyle w:val="Subttulo"/>
                            <w:rPr>
                              <w:color w:val="0070C0"/>
                              <w:sz w:val="48"/>
                              <w:szCs w:val="48"/>
                            </w:rPr>
                          </w:pPr>
                          <w:r w:rsidRPr="005F36E0">
                            <w:rPr>
                              <w:color w:val="0070C0"/>
                              <w:sz w:val="48"/>
                              <w:szCs w:val="48"/>
                            </w:rPr>
                            <w:t>pANADERIA La UNICA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B025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BDE5753" wp14:editId="17991D0B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6258297</wp:posOffset>
                    </wp:positionV>
                    <wp:extent cx="6016625" cy="2924175"/>
                    <wp:effectExtent l="0" t="0" r="0" b="9525"/>
                    <wp:wrapNone/>
                    <wp:docPr id="16" name="Cuadro de texto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2924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284AB0" w14:textId="77A2C843" w:rsidR="000A2BEC" w:rsidRDefault="000A2BEC" w:rsidP="00EF4E66">
                                <w:pPr>
                                  <w:jc w:val="both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</w:rPr>
                                  <w:t>Panadería</w:t>
                                </w:r>
                                <w:r w:rsidR="004D28F4">
                                  <w:rPr>
                                    <w:sz w:val="28"/>
                                    <w:szCs w:val="28"/>
                                  </w:rPr>
                                  <w:t xml:space="preserve"> La 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Única</w:t>
                                </w:r>
                                <w:r w:rsidR="004D28F4">
                                  <w:rPr>
                                    <w:sz w:val="28"/>
                                    <w:szCs w:val="28"/>
                                  </w:rPr>
                                  <w:t xml:space="preserve"> es una microempresa colombiana, ubicada en la ciudad de Sincelejo - Sucre, dedicada a ofrecer productos de </w:t>
                                </w:r>
                                <w:r w:rsidR="004D28F4" w:rsidRPr="004D28F4">
                                  <w:rPr>
                                    <w:sz w:val="28"/>
                                    <w:szCs w:val="28"/>
                                  </w:rPr>
                                  <w:t>Panadería, Pastelería</w:t>
                                </w:r>
                                <w:r w:rsidR="004D28F4">
                                  <w:rPr>
                                    <w:sz w:val="28"/>
                                    <w:szCs w:val="28"/>
                                  </w:rPr>
                                  <w:t xml:space="preserve"> y </w:t>
                                </w:r>
                                <w:r w:rsidR="004D28F4" w:rsidRPr="004D28F4">
                                  <w:rPr>
                                    <w:sz w:val="28"/>
                                    <w:szCs w:val="28"/>
                                  </w:rPr>
                                  <w:t>Cafeterí</w:t>
                                </w:r>
                                <w:r w:rsidR="004D28F4">
                                  <w:rPr>
                                    <w:sz w:val="28"/>
                                    <w:szCs w:val="28"/>
                                  </w:rPr>
                                  <w:t xml:space="preserve">a, usando los mejores sabores de la 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región caribe, que para </w:t>
                                </w:r>
                                <w:r w:rsidR="004D28F4" w:rsidRPr="004D28F4">
                                  <w:rPr>
                                    <w:sz w:val="28"/>
                                    <w:szCs w:val="28"/>
                                  </w:rPr>
                                  <w:t>el año 2030 desea ser el líder del sector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 panificador</w:t>
                                </w:r>
                                <w:r w:rsidR="004D28F4" w:rsidRPr="004D28F4">
                                  <w:rPr>
                                    <w:sz w:val="28"/>
                                    <w:szCs w:val="28"/>
                                  </w:rPr>
                                  <w:t xml:space="preserve">, con alto reconocimiento y crecimiento, cubriendo las necesidades de los </w:t>
                                </w:r>
                                <w:r w:rsidRPr="000A2BEC">
                                  <w:rPr>
                                    <w:sz w:val="28"/>
                                    <w:szCs w:val="28"/>
                                  </w:rPr>
                                  <w:t>Sincelejanos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.</w:t>
                                </w:r>
                              </w:p>
                              <w:p w14:paraId="0D56AF50" w14:textId="5361863C" w:rsidR="000A2BEC" w:rsidRPr="009953BC" w:rsidRDefault="000A2BEC" w:rsidP="006C5B57">
                                <w:pPr>
                                  <w:jc w:val="both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La 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>Única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  ofrece un amplio catálogo en productos alimenticios como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buñuelos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borracho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 xml:space="preserve">s,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deditos horneados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torta porción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biscocho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 xml:space="preserve">,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rollito arequipe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>,</w:t>
                                </w:r>
                                <w:r w:rsidR="006C5B57" w:rsidRPr="006C5B57">
                                  <w:t xml:space="preserve"> </w:t>
                                </w:r>
                                <w:r w:rsidR="006C5B57" w:rsidRPr="006C5B57">
                                  <w:rPr>
                                    <w:sz w:val="28"/>
                                    <w:szCs w:val="28"/>
                                  </w:rPr>
                                  <w:t>pizza</w:t>
                                </w:r>
                                <w:r w:rsidR="006C5B57">
                                  <w:rPr>
                                    <w:sz w:val="28"/>
                                    <w:szCs w:val="28"/>
                                  </w:rPr>
                                  <w:t>, entre otros.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DE5753" id="Cuadro de texto 24" o:spid="_x0000_s1027" type="#_x0000_t202" style="position:absolute;left:0;text-align:left;margin-left:0;margin-top:492.8pt;width:473.75pt;height:230.25pt;z-index:251668480;visibility:visible;mso-wrap-style:square;mso-width-percent:94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94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" filled="f" stroked="f">
                    <v:textbox>
                      <w:txbxContent>
                        <w:p w14:paraId="33284AB0" w14:textId="77A2C843" w:rsidR="000A2BEC" w:rsidRDefault="000A2BEC" w:rsidP="00EF4E66">
                          <w:pPr>
                            <w:jc w:val="both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>Panadería</w:t>
                          </w:r>
                          <w:r w:rsidR="004D28F4">
                            <w:rPr>
                              <w:sz w:val="28"/>
                              <w:szCs w:val="28"/>
                            </w:rPr>
                            <w:t xml:space="preserve"> La </w:t>
                          </w:r>
                          <w:r>
                            <w:rPr>
                              <w:sz w:val="28"/>
                              <w:szCs w:val="28"/>
                            </w:rPr>
                            <w:t>Única</w:t>
                          </w:r>
                          <w:r w:rsidR="004D28F4">
                            <w:rPr>
                              <w:sz w:val="28"/>
                              <w:szCs w:val="28"/>
                            </w:rPr>
                            <w:t xml:space="preserve"> es una microempresa colombiana, ubicada en la ciudad de Sincelejo - Sucre, dedicada a ofrecer productos de </w:t>
                          </w:r>
                          <w:r w:rsidR="004D28F4" w:rsidRPr="004D28F4">
                            <w:rPr>
                              <w:sz w:val="28"/>
                              <w:szCs w:val="28"/>
                            </w:rPr>
                            <w:t>Panadería, Pastelería</w:t>
                          </w:r>
                          <w:r w:rsidR="004D28F4">
                            <w:rPr>
                              <w:sz w:val="28"/>
                              <w:szCs w:val="28"/>
                            </w:rPr>
                            <w:t xml:space="preserve"> y </w:t>
                          </w:r>
                          <w:r w:rsidR="004D28F4" w:rsidRPr="004D28F4">
                            <w:rPr>
                              <w:sz w:val="28"/>
                              <w:szCs w:val="28"/>
                            </w:rPr>
                            <w:t>Cafeterí</w:t>
                          </w:r>
                          <w:r w:rsidR="004D28F4">
                            <w:rPr>
                              <w:sz w:val="28"/>
                              <w:szCs w:val="28"/>
                            </w:rPr>
                            <w:t xml:space="preserve">a, usando los mejores sabores de la </w:t>
                          </w:r>
                          <w:r>
                            <w:rPr>
                              <w:sz w:val="28"/>
                              <w:szCs w:val="28"/>
                            </w:rPr>
                            <w:t xml:space="preserve">región caribe, que para </w:t>
                          </w:r>
                          <w:r w:rsidR="004D28F4" w:rsidRPr="004D28F4">
                            <w:rPr>
                              <w:sz w:val="28"/>
                              <w:szCs w:val="28"/>
                            </w:rPr>
                            <w:t>el año 2030 desea ser el líder del sector</w:t>
                          </w:r>
                          <w:r>
                            <w:rPr>
                              <w:sz w:val="28"/>
                              <w:szCs w:val="28"/>
                            </w:rPr>
                            <w:t xml:space="preserve"> panificador</w:t>
                          </w:r>
                          <w:r w:rsidR="004D28F4" w:rsidRPr="004D28F4">
                            <w:rPr>
                              <w:sz w:val="28"/>
                              <w:szCs w:val="28"/>
                            </w:rPr>
                            <w:t xml:space="preserve">, con alto reconocimiento y crecimiento, cubriendo las necesidades de los </w:t>
                          </w:r>
                          <w:r w:rsidRPr="000A2BEC">
                            <w:rPr>
                              <w:sz w:val="28"/>
                              <w:szCs w:val="28"/>
                            </w:rPr>
                            <w:t>Sincelejanos</w:t>
                          </w:r>
                          <w:r>
                            <w:rPr>
                              <w:sz w:val="28"/>
                              <w:szCs w:val="28"/>
                            </w:rPr>
                            <w:t>.</w:t>
                          </w:r>
                        </w:p>
                        <w:p w14:paraId="0D56AF50" w14:textId="5361863C" w:rsidR="000A2BEC" w:rsidRPr="009953BC" w:rsidRDefault="000A2BEC" w:rsidP="006C5B57">
                          <w:pPr>
                            <w:jc w:val="both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 xml:space="preserve">La 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>Única</w:t>
                          </w:r>
                          <w:r>
                            <w:rPr>
                              <w:sz w:val="28"/>
                              <w:szCs w:val="28"/>
                            </w:rPr>
                            <w:t xml:space="preserve">  ofrece un amplio catálogo en productos alimenticios como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buñuelos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 xml:space="preserve">,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borracho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 xml:space="preserve">s,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deditos horneados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 xml:space="preserve">,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torta porción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 xml:space="preserve">,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biscocho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 xml:space="preserve">,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rollito arequipe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>,</w:t>
                          </w:r>
                          <w:r w:rsidR="006C5B57" w:rsidRPr="006C5B57">
                            <w:t xml:space="preserve"> </w:t>
                          </w:r>
                          <w:r w:rsidR="006C5B57" w:rsidRPr="006C5B57">
                            <w:rPr>
                              <w:sz w:val="28"/>
                              <w:szCs w:val="28"/>
                            </w:rPr>
                            <w:t>pizza</w:t>
                          </w:r>
                          <w:r w:rsidR="006C5B57">
                            <w:rPr>
                              <w:sz w:val="28"/>
                              <w:szCs w:val="28"/>
                            </w:rPr>
                            <w:t>, entre otros.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C8415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3296" behindDoc="1" locked="0" layoutInCell="1" allowOverlap="1" wp14:anchorId="7F7D580D" wp14:editId="524F6D72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4719955</wp:posOffset>
                    </wp:positionV>
                    <wp:extent cx="6149340" cy="840740"/>
                    <wp:effectExtent l="0" t="0" r="0" b="0"/>
                    <wp:wrapThrough wrapText="bothSides">
                      <wp:wrapPolygon edited="0">
                        <wp:start x="134" y="0"/>
                        <wp:lineTo x="134" y="21045"/>
                        <wp:lineTo x="21346" y="21045"/>
                        <wp:lineTo x="21346" y="0"/>
                        <wp:lineTo x="134" y="0"/>
                      </wp:wrapPolygon>
                    </wp:wrapThrough>
                    <wp:docPr id="3" name="Cuadro de tex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49340" cy="840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3411D5" w14:textId="2708A25A" w:rsidR="00C84152" w:rsidRPr="00CE2AAA" w:rsidRDefault="00C771A9" w:rsidP="00C84152">
                                <w:pPr>
                                  <w:pStyle w:val="Ttulo"/>
                                  <w:jc w:val="center"/>
                                  <w:rPr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sz w:val="68"/>
                                      <w:szCs w:val="68"/>
                                    </w:rPr>
                                    <w:alias w:val="Título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F36E0" w:rsidRPr="005F36E0">
                                      <w:rPr>
                                        <w:sz w:val="68"/>
                                        <w:szCs w:val="68"/>
                                      </w:rPr>
                                      <w:t>FrontDevSolutions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7D580D" id="Cuadro de texto 26" o:spid="_x0000_s1028" type="#_x0000_t202" style="position:absolute;left:0;text-align:left;margin-left:0;margin-top:371.65pt;width:484.2pt;height:66.2pt;z-index:-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" filled="f" stroked="f">
                    <v:textbox>
                      <w:txbxContent>
                        <w:p w14:paraId="743411D5" w14:textId="2708A25A" w:rsidR="00C84152" w:rsidRPr="00CE2AAA" w:rsidRDefault="00C771A9" w:rsidP="00C84152">
                          <w:pPr>
                            <w:pStyle w:val="Ttulo"/>
                            <w:jc w:val="center"/>
                            <w:rPr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sz w:val="68"/>
                                <w:szCs w:val="68"/>
                              </w:rPr>
                              <w:alias w:val="Título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5F36E0" w:rsidRPr="005F36E0">
                                <w:rPr>
                                  <w:sz w:val="68"/>
                                  <w:szCs w:val="68"/>
                                </w:rPr>
                                <w:t>FrontDevSolutions</w:t>
                              </w:r>
                            </w:sdtContent>
                          </w:sdt>
                        </w:p>
                      </w:txbxContent>
                    </v:textbox>
                    <w10:wrap type="through" anchorx="margin" anchory="margin"/>
                  </v:shape>
                </w:pict>
              </mc:Fallback>
            </mc:AlternateContent>
          </w:r>
          <w:r w:rsidR="00C000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848DA50" wp14:editId="1DEC2F0B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6987540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498475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ctángulo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oel="http://schemas.microsoft.com/office/2019/extlst">
                <w:pict>
                  <v:rect w14:anchorId="113AFBAF" id="Rectángulo 8" o:spid="_x0000_s1026" style="position:absolute;margin-left:0;margin-top:0;width:10.1pt;height:495.9pt;z-index:251671552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" fillcolor="black [3213]" stroked="f">
                    <w10:wrap anchorx="margin" anchory="margin"/>
                  </v:rect>
                </w:pict>
              </mc:Fallback>
            </mc:AlternateContent>
          </w:r>
          <w:r w:rsidR="00C000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8D575C4" wp14:editId="13D92C07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ctángulo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 xmlns:oel="http://schemas.microsoft.com/office/2019/extlst">
                <w:pict>
                  <v:rect w14:anchorId="342EF56A" id="Rectángulo 4" o:spid="_x0000_s1026" style="position:absolute;margin-left:0;margin-top:0;width:538.55pt;height:718.2pt;z-index:251670528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" filled="f" strokecolor="black [3213]">
                    <w10:wrap anchorx="margin" anchory="margin"/>
                  </v:rect>
                </w:pict>
              </mc:Fallback>
            </mc:AlternateContent>
          </w:r>
          <w:r w:rsidR="00C000E8">
            <w:rPr>
              <w:sz w:val="56"/>
            </w:rPr>
            <w:br w:type="page"/>
          </w:r>
        </w:p>
      </w:sdtContent>
    </w:sdt>
    <w:p w14:paraId="47F1370B" w14:textId="4BF4083F" w:rsidR="007005AC" w:rsidRDefault="00C000E8">
      <w:pPr>
        <w:pStyle w:val="Subttulo"/>
      </w:pPr>
      <w:r>
        <w:rPr>
          <w:noProof/>
        </w:rPr>
        <w:lastRenderedPageBreak/>
        <mc:AlternateContent>
          <mc:Choice Requires="wpg">
            <w:drawing>
              <wp:anchor distT="0" distB="0" distL="182880" distR="182880" simplePos="0" relativeHeight="251676672" behindDoc="0" locked="0" layoutInCell="1" allowOverlap="1" wp14:anchorId="0EBEEBE6" wp14:editId="42C9A40F">
                <wp:simplePos x="0" y="0"/>
                <wp:positionH relativeFrom="margin">
                  <wp:posOffset>4591050</wp:posOffset>
                </wp:positionH>
                <wp:positionV relativeFrom="margin">
                  <wp:posOffset>-195580</wp:posOffset>
                </wp:positionV>
                <wp:extent cx="1708785" cy="9418955"/>
                <wp:effectExtent l="0" t="0" r="5715" b="0"/>
                <wp:wrapSquare wrapText="bothSides"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8785" cy="9418955"/>
                          <a:chOff x="0" y="38103"/>
                          <a:chExt cx="2048510" cy="9419473"/>
                        </a:xfrm>
                      </wpg:grpSpPr>
                      <wps:wsp>
                        <wps:cNvPr id="8" name="Rectángulo 18"/>
                        <wps:cNvSpPr>
                          <a:spLocks noChangeArrowheads="1"/>
                        </wps:cNvSpPr>
                        <wps:spPr bwMode="auto">
                          <a:xfrm>
                            <a:off x="0" y="6298059"/>
                            <a:ext cx="2048510" cy="2823210"/>
                          </a:xfrm>
                          <a:prstGeom prst="rect">
                            <a:avLst/>
                          </a:prstGeom>
                          <a:solidFill>
                            <a:srgbClr val="2B45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ángulo 17"/>
                        <wps:cNvSpPr>
                          <a:spLocks noChangeArrowheads="1"/>
                        </wps:cNvSpPr>
                        <wps:spPr bwMode="auto">
                          <a:xfrm>
                            <a:off x="0" y="38103"/>
                            <a:ext cx="2048510" cy="629793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Cuadro de texto 14"/>
                        <wps:cNvSpPr txBox="1">
                          <a:spLocks noChangeArrowheads="1"/>
                        </wps:cNvSpPr>
                        <wps:spPr bwMode="auto">
                          <a:xfrm>
                            <a:off x="135577" y="861060"/>
                            <a:ext cx="1604645" cy="8596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D4411" w14:textId="398C1899" w:rsidR="007005AC" w:rsidRPr="00E7199A" w:rsidRDefault="00B36D9B" w:rsidP="00B36D9B">
                              <w:pPr>
                                <w:pStyle w:val="Subttulo"/>
                                <w:rPr>
                                  <w:color w:val="FFFFFF" w:themeColor="background1"/>
                                </w:rPr>
                              </w:pPr>
                              <w:r w:rsidRPr="00E7199A">
                                <w:rPr>
                                  <w:color w:val="FFFFFF" w:themeColor="background1"/>
                                </w:rPr>
                                <w:t>quienes somos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EEBE6" id="Grupo 14" o:spid="_x0000_s1029" style="position:absolute;margin-left:361.5pt;margin-top:-15.4pt;width:134.55pt;height:741.65pt;z-index:251676672;mso-wrap-distance-left:14.4pt;mso-wrap-distance-right:14.4pt;mso-position-horizontal-relative:margin;mso-position-vertical-relative:margin;mso-width-relative:margin;mso-height-relative:margin" coordorigin=",381" coordsize="20485,94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">
                <v:rect id="Rectángulo 18" o:spid="_x0000_s1030" style="position:absolute;top:62980;width:20485;height:28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" fillcolor="#2b4586" stroked="f"/>
                <v:rect id="Rectángulo 17" o:spid="_x0000_s1031" style="position:absolute;top:381;width:20485;height:62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" fillcolor="black [3213]" stroked="f"/>
                <v:shape id="Cuadro de texto 14" o:spid="_x0000_s1032" type="#_x0000_t202" style="position:absolute;left:1355;top:8610;width:16047;height:85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" filled="f" fillcolor="white [3212]" stroked="f">
                  <v:textbox>
                    <w:txbxContent>
                      <w:p w14:paraId="18AD4411" w14:textId="398C1899" w:rsidR="007005AC" w:rsidRPr="00E7199A" w:rsidRDefault="00B36D9B" w:rsidP="00B36D9B">
                        <w:pPr>
                          <w:pStyle w:val="Subttulo"/>
                          <w:rPr>
                            <w:color w:val="FFFFFF" w:themeColor="background1"/>
                          </w:rPr>
                        </w:pPr>
                        <w:r w:rsidRPr="00E7199A">
                          <w:rPr>
                            <w:color w:val="FFFFFF" w:themeColor="background1"/>
                          </w:rPr>
                          <w:t>quienes somos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0FE8210" w14:textId="0DFE6C67" w:rsidR="00A437A6" w:rsidRPr="009953BC" w:rsidRDefault="00AD7E08" w:rsidP="002C349B">
      <w:pPr>
        <w:pStyle w:val="Ttulo1"/>
        <w:jc w:val="both"/>
        <w:rPr>
          <w:rFonts w:asciiTheme="minorHAnsi" w:hAnsiTheme="minorHAnsi" w:cstheme="minorHAnsi"/>
          <w:color w:val="auto"/>
        </w:rPr>
      </w:pPr>
      <w:r w:rsidRPr="00AD7E08">
        <w:rPr>
          <w:rFonts w:asciiTheme="minorHAnsi" w:hAnsiTheme="minorHAnsi" w:cstheme="minorHAnsi"/>
          <w:caps w:val="0"/>
          <w:color w:val="auto"/>
        </w:rPr>
        <w:t xml:space="preserve">FRONTDEVSOLUTIONS </w:t>
      </w:r>
      <w:r>
        <w:rPr>
          <w:rFonts w:asciiTheme="minorHAnsi" w:hAnsiTheme="minorHAnsi" w:cstheme="minorHAnsi"/>
          <w:caps w:val="0"/>
          <w:color w:val="auto"/>
        </w:rPr>
        <w:t xml:space="preserve">es una organización encargada de </w:t>
      </w:r>
      <w:r w:rsidR="00FA6223">
        <w:rPr>
          <w:rFonts w:asciiTheme="minorHAnsi" w:hAnsiTheme="minorHAnsi" w:cstheme="minorHAnsi"/>
          <w:caps w:val="0"/>
          <w:color w:val="auto"/>
        </w:rPr>
        <w:t xml:space="preserve">diseñar, crear y dar valor agregado a </w:t>
      </w:r>
      <w:r>
        <w:rPr>
          <w:rFonts w:asciiTheme="minorHAnsi" w:hAnsiTheme="minorHAnsi" w:cstheme="minorHAnsi"/>
          <w:caps w:val="0"/>
          <w:color w:val="auto"/>
        </w:rPr>
        <w:t>una microempresa colombiana de panadería, p</w:t>
      </w:r>
      <w:r w:rsidR="002C349B">
        <w:rPr>
          <w:rFonts w:asciiTheme="minorHAnsi" w:hAnsiTheme="minorHAnsi" w:cstheme="minorHAnsi"/>
          <w:caps w:val="0"/>
          <w:color w:val="auto"/>
        </w:rPr>
        <w:t>roporciona</w:t>
      </w:r>
      <w:r>
        <w:rPr>
          <w:rFonts w:asciiTheme="minorHAnsi" w:hAnsiTheme="minorHAnsi" w:cstheme="minorHAnsi"/>
          <w:caps w:val="0"/>
          <w:color w:val="auto"/>
        </w:rPr>
        <w:t>ndo</w:t>
      </w:r>
      <w:r w:rsidR="002C349B">
        <w:rPr>
          <w:rFonts w:asciiTheme="minorHAnsi" w:hAnsiTheme="minorHAnsi" w:cstheme="minorHAnsi"/>
          <w:caps w:val="0"/>
          <w:color w:val="auto"/>
        </w:rPr>
        <w:t xml:space="preserve"> innovación tecnológica en los diversos proyectos</w:t>
      </w:r>
      <w:r w:rsidR="006F5814">
        <w:rPr>
          <w:rFonts w:asciiTheme="minorHAnsi" w:hAnsiTheme="minorHAnsi" w:cstheme="minorHAnsi"/>
          <w:caps w:val="0"/>
          <w:color w:val="auto"/>
        </w:rPr>
        <w:t xml:space="preserve"> o ideas </w:t>
      </w:r>
      <w:r w:rsidR="002C349B">
        <w:rPr>
          <w:rFonts w:asciiTheme="minorHAnsi" w:hAnsiTheme="minorHAnsi" w:cstheme="minorHAnsi"/>
          <w:caps w:val="0"/>
          <w:color w:val="auto"/>
        </w:rPr>
        <w:t xml:space="preserve">que nos plantean desarrollar. </w:t>
      </w:r>
    </w:p>
    <w:p w14:paraId="2F84EBD9" w14:textId="141D6E3D" w:rsidR="00A437A6" w:rsidRDefault="009953BC" w:rsidP="002C349B">
      <w:pPr>
        <w:pStyle w:val="Ttulo1"/>
        <w:jc w:val="both"/>
        <w:rPr>
          <w:rFonts w:asciiTheme="minorHAnsi" w:hAnsiTheme="minorHAnsi" w:cstheme="minorHAnsi"/>
          <w:caps w:val="0"/>
          <w:color w:val="auto"/>
        </w:rPr>
      </w:pPr>
      <w:r>
        <w:rPr>
          <w:rFonts w:asciiTheme="minorHAnsi" w:hAnsiTheme="minorHAnsi" w:cstheme="minorHAnsi"/>
          <w:caps w:val="0"/>
          <w:color w:val="auto"/>
        </w:rPr>
        <w:t>N</w:t>
      </w:r>
      <w:r w:rsidRPr="009953BC">
        <w:rPr>
          <w:rFonts w:asciiTheme="minorHAnsi" w:hAnsiTheme="minorHAnsi" w:cstheme="minorHAnsi"/>
          <w:caps w:val="0"/>
          <w:color w:val="auto"/>
        </w:rPr>
        <w:t xml:space="preserve">uestro equipo se especializa en acompañamiento </w:t>
      </w:r>
      <w:r w:rsidR="002C349B">
        <w:rPr>
          <w:rFonts w:asciiTheme="minorHAnsi" w:hAnsiTheme="minorHAnsi" w:cstheme="minorHAnsi"/>
          <w:caps w:val="0"/>
          <w:color w:val="auto"/>
        </w:rPr>
        <w:t>a quienes requieran de nuestros servicios con un equipo de excelencia en el desarrollo tecnológico.</w:t>
      </w:r>
    </w:p>
    <w:p w14:paraId="481ADFC5" w14:textId="4A075897" w:rsidR="00F75F9F" w:rsidRDefault="00F75F9F" w:rsidP="00F75F9F"/>
    <w:p w14:paraId="402D442D" w14:textId="47A5F217" w:rsidR="003F6206" w:rsidRDefault="00F75F9F" w:rsidP="003F6206">
      <w:pPr>
        <w:rPr>
          <w:rFonts w:eastAsiaTheme="majorEastAsia" w:cstheme="minorHAnsi"/>
          <w:bCs/>
          <w:sz w:val="28"/>
          <w:szCs w:val="28"/>
        </w:rPr>
      </w:pPr>
      <w:r w:rsidRPr="00F75F9F">
        <w:rPr>
          <w:b/>
          <w:bCs/>
        </w:rPr>
        <w:t>1</w:t>
      </w:r>
      <w:r w:rsidRPr="00F75F9F">
        <w:rPr>
          <w:rFonts w:eastAsiaTheme="majorEastAsia" w:cstheme="minorHAnsi"/>
          <w:b/>
          <w:bCs/>
          <w:sz w:val="28"/>
          <w:szCs w:val="28"/>
        </w:rPr>
        <w:t>.</w:t>
      </w:r>
      <w:r w:rsidRPr="00F75F9F">
        <w:rPr>
          <w:rFonts w:eastAsiaTheme="majorEastAsia" w:cstheme="minorHAnsi"/>
          <w:bCs/>
          <w:sz w:val="28"/>
          <w:szCs w:val="28"/>
        </w:rPr>
        <w:t xml:space="preserve"> Crear un equipo de trabajo y asignar los roles de cada uno de los integrantes según la metodología Scrum.</w:t>
      </w:r>
    </w:p>
    <w:p w14:paraId="61F41C77" w14:textId="6CF4E961" w:rsidR="003F6206" w:rsidRDefault="003F6206" w:rsidP="003F6206"/>
    <w:p w14:paraId="0AAA1A83" w14:textId="3AC7D933" w:rsidR="003F6206" w:rsidRDefault="003F6206" w:rsidP="003F6206"/>
    <w:p w14:paraId="1FE4498E" w14:textId="13E67FC4" w:rsidR="003F6206" w:rsidRDefault="003F6206" w:rsidP="003F6206"/>
    <w:p w14:paraId="0CC03801" w14:textId="453141E0" w:rsidR="003F6206" w:rsidRDefault="003F6206" w:rsidP="003F6206"/>
    <w:p w14:paraId="0DB8FB1B" w14:textId="0C85EE4A" w:rsidR="003F6206" w:rsidRDefault="003F6206" w:rsidP="003F6206"/>
    <w:p w14:paraId="09133832" w14:textId="415F8931" w:rsidR="003F6206" w:rsidRDefault="003F6206" w:rsidP="003F6206"/>
    <w:p w14:paraId="091EEB08" w14:textId="022B374D" w:rsidR="003F6206" w:rsidRDefault="003F6206" w:rsidP="003F6206"/>
    <w:p w14:paraId="4EF52A96" w14:textId="2E6F9D61" w:rsidR="003F6206" w:rsidRDefault="003F6206" w:rsidP="003F6206"/>
    <w:p w14:paraId="0AF55767" w14:textId="0126B0A3" w:rsidR="003F6206" w:rsidRDefault="003F6206" w:rsidP="003F6206"/>
    <w:p w14:paraId="445302C1" w14:textId="3F9D8007" w:rsidR="003F6206" w:rsidRDefault="003F6206" w:rsidP="003F6206"/>
    <w:p w14:paraId="184570A6" w14:textId="3AFF5D8E" w:rsidR="003F6206" w:rsidRDefault="003F6206" w:rsidP="003F6206"/>
    <w:p w14:paraId="12C5F9AF" w14:textId="01BD380E" w:rsidR="007005AC" w:rsidRDefault="008D2514" w:rsidP="006651E1">
      <w:pPr>
        <w:pStyle w:val="Ttulo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D8006B" wp14:editId="17675543">
                <wp:simplePos x="0" y="0"/>
                <wp:positionH relativeFrom="margin">
                  <wp:posOffset>6330950</wp:posOffset>
                </wp:positionH>
                <wp:positionV relativeFrom="margin">
                  <wp:posOffset>-232146</wp:posOffset>
                </wp:positionV>
                <wp:extent cx="128270" cy="6297930"/>
                <wp:effectExtent l="0" t="0" r="8890" b="0"/>
                <wp:wrapNone/>
                <wp:docPr id="15" name="Rectángul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270" cy="629793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72500</wp14:pctHeight>
                </wp14:sizeRelV>
              </wp:anchor>
            </w:drawing>
          </mc:Choice>
          <mc:Fallback>
            <w:pict>
              <v:rect w14:anchorId="086A9BB4" id="Rectángulo 8" o:spid="_x0000_s1026" style="position:absolute;margin-left:498.5pt;margin-top:-18.3pt;width:10.1pt;height:495.9pt;z-index:251711488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" fillcolor="black [3213]" stroked="f">
                <w10:wrap anchorx="margin" anchory="margin"/>
              </v:rect>
            </w:pict>
          </mc:Fallback>
        </mc:AlternateContent>
      </w:r>
      <w:r w:rsidR="000A2BEC">
        <w:rPr>
          <w:noProof/>
        </w:rPr>
        <w:drawing>
          <wp:anchor distT="0" distB="0" distL="114300" distR="114300" simplePos="0" relativeHeight="251705344" behindDoc="0" locked="0" layoutInCell="1" allowOverlap="1" wp14:anchorId="0E1F7FBD" wp14:editId="6905376A">
            <wp:simplePos x="0" y="0"/>
            <wp:positionH relativeFrom="column">
              <wp:posOffset>-161458</wp:posOffset>
            </wp:positionH>
            <wp:positionV relativeFrom="paragraph">
              <wp:posOffset>0</wp:posOffset>
            </wp:positionV>
            <wp:extent cx="2808000" cy="3045364"/>
            <wp:effectExtent l="0" t="0" r="0" b="3175"/>
            <wp:wrapThrough wrapText="bothSides">
              <wp:wrapPolygon edited="0">
                <wp:start x="0" y="0"/>
                <wp:lineTo x="0" y="21487"/>
                <wp:lineTo x="21395" y="21487"/>
                <wp:lineTo x="21395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3045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1E1">
        <w:t xml:space="preserve">SCRUM </w:t>
      </w:r>
      <w:r w:rsidR="006C2AA5">
        <w:t>MÁSTER</w:t>
      </w:r>
    </w:p>
    <w:p w14:paraId="49970A2A" w14:textId="08913148" w:rsidR="006651E1" w:rsidRDefault="003F6206" w:rsidP="006651E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EC036E5" wp14:editId="3A3A6046">
                <wp:simplePos x="0" y="0"/>
                <wp:positionH relativeFrom="margin">
                  <wp:posOffset>2809695</wp:posOffset>
                </wp:positionH>
                <wp:positionV relativeFrom="paragraph">
                  <wp:posOffset>39705</wp:posOffset>
                </wp:positionV>
                <wp:extent cx="2905125" cy="2260121"/>
                <wp:effectExtent l="0" t="0" r="9525" b="698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22601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B5C2F" w14:textId="77777777" w:rsidR="000A2BEC" w:rsidRPr="002404C5" w:rsidRDefault="000A2BEC" w:rsidP="004169FE">
                            <w:r>
                              <w:t>Alejandra Gómez Sánchez</w:t>
                            </w:r>
                          </w:p>
                          <w:p w14:paraId="4D7C4E11" w14:textId="77777777" w:rsidR="000A2BEC" w:rsidRPr="002404C5" w:rsidRDefault="000A2BEC" w:rsidP="004169FE">
                            <w:r w:rsidRPr="002404C5">
                              <w:t>C.C. 1.110.580.887</w:t>
                            </w:r>
                          </w:p>
                          <w:p w14:paraId="34CBB798" w14:textId="77777777" w:rsidR="000A2BEC" w:rsidRPr="002404C5" w:rsidRDefault="00C771A9" w:rsidP="004169FE">
                            <w:hyperlink r:id="rId10" w:history="1">
                              <w:r w:rsidR="000A2BEC" w:rsidRPr="002404C5">
                                <w:rPr>
                                  <w:rStyle w:val="Hipervnculo"/>
                                  <w:color w:val="auto"/>
                                  <w:u w:val="none"/>
                                </w:rPr>
                                <w:t>aleja-1202-97@hotmail.com</w:t>
                              </w:r>
                            </w:hyperlink>
                          </w:p>
                          <w:p w14:paraId="342B399E" w14:textId="77777777" w:rsidR="003F6206" w:rsidRDefault="003F6206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>
                              <w:t>Responsable de la metodología SCRUM sea implementada de la manera adecuada durante el proyecto.</w:t>
                            </w:r>
                          </w:p>
                          <w:p w14:paraId="794E3C62" w14:textId="77777777" w:rsidR="003F6206" w:rsidRDefault="003F6206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>
                              <w:t>Se encarga de capacitar, guiar al equipo, líder y organiza las tareas con eficiencia.</w:t>
                            </w:r>
                          </w:p>
                          <w:p w14:paraId="1F4C32EF" w14:textId="1DF414BD" w:rsidR="000D2EFF" w:rsidRDefault="003F6206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>
                              <w:t xml:space="preserve">Es responsable, organizada </w:t>
                            </w:r>
                            <w:r w:rsidR="004169FE">
                              <w:t xml:space="preserve">y </w:t>
                            </w:r>
                            <w:r>
                              <w:t>colaboradora</w:t>
                            </w:r>
                            <w:r w:rsidR="004169FE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36E5" id="Cuadro de texto 2" o:spid="_x0000_s1033" type="#_x0000_t202" style="position:absolute;margin-left:221.25pt;margin-top:3.15pt;width:228.75pt;height:177.9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" stroked="f">
                <v:textbox>
                  <w:txbxContent>
                    <w:p w14:paraId="4F2B5C2F" w14:textId="77777777" w:rsidR="000A2BEC" w:rsidRPr="002404C5" w:rsidRDefault="000A2BEC" w:rsidP="004169FE">
                      <w:r>
                        <w:t>Alejandra Gómez Sánchez</w:t>
                      </w:r>
                    </w:p>
                    <w:p w14:paraId="4D7C4E11" w14:textId="77777777" w:rsidR="000A2BEC" w:rsidRPr="002404C5" w:rsidRDefault="000A2BEC" w:rsidP="004169FE">
                      <w:r w:rsidRPr="002404C5">
                        <w:t>C.C. 1.110.580.887</w:t>
                      </w:r>
                    </w:p>
                    <w:p w14:paraId="34CBB798" w14:textId="77777777" w:rsidR="000A2BEC" w:rsidRPr="002404C5" w:rsidRDefault="00C771A9" w:rsidP="004169FE">
                      <w:hyperlink r:id="rId11" w:history="1">
                        <w:r w:rsidR="000A2BEC" w:rsidRPr="002404C5">
                          <w:rPr>
                            <w:rStyle w:val="Hipervnculo"/>
                            <w:color w:val="auto"/>
                            <w:u w:val="none"/>
                          </w:rPr>
                          <w:t>aleja-1202-97@hotmail.com</w:t>
                        </w:r>
                      </w:hyperlink>
                    </w:p>
                    <w:p w14:paraId="342B399E" w14:textId="77777777" w:rsidR="003F6206" w:rsidRDefault="003F6206" w:rsidP="004169FE">
                      <w:pPr>
                        <w:pStyle w:val="Sinespaciado"/>
                        <w:spacing w:line="288" w:lineRule="auto"/>
                        <w:jc w:val="both"/>
                      </w:pPr>
                      <w:r>
                        <w:t>Responsable de la metodología SCRUM sea implementada de la manera adecuada durante el proyecto.</w:t>
                      </w:r>
                    </w:p>
                    <w:p w14:paraId="794E3C62" w14:textId="77777777" w:rsidR="003F6206" w:rsidRDefault="003F6206" w:rsidP="004169FE">
                      <w:pPr>
                        <w:pStyle w:val="Sinespaciado"/>
                        <w:spacing w:line="288" w:lineRule="auto"/>
                        <w:jc w:val="both"/>
                      </w:pPr>
                      <w:r>
                        <w:t>Se encarga de capacitar, guiar al equipo, líder y organiza las tareas con eficiencia.</w:t>
                      </w:r>
                    </w:p>
                    <w:p w14:paraId="1F4C32EF" w14:textId="1DF414BD" w:rsidR="000D2EFF" w:rsidRDefault="003F6206" w:rsidP="004169FE">
                      <w:pPr>
                        <w:pStyle w:val="Sinespaciado"/>
                        <w:spacing w:line="288" w:lineRule="auto"/>
                        <w:jc w:val="both"/>
                      </w:pPr>
                      <w:r>
                        <w:t xml:space="preserve">Es responsable, organizada </w:t>
                      </w:r>
                      <w:r w:rsidR="004169FE">
                        <w:t xml:space="preserve">y </w:t>
                      </w:r>
                      <w:r>
                        <w:t>colaboradora</w:t>
                      </w:r>
                      <w:r w:rsidR="004169FE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D5F48B" w14:textId="3CA7FE4C" w:rsidR="006D0C55" w:rsidRDefault="006D0C55" w:rsidP="006651E1"/>
    <w:p w14:paraId="14035031" w14:textId="2F0DCD8C" w:rsidR="006D0C55" w:rsidRDefault="006D0C55" w:rsidP="006651E1"/>
    <w:p w14:paraId="433289E6" w14:textId="3149D438" w:rsidR="006D0C55" w:rsidRDefault="006D0C55" w:rsidP="006651E1"/>
    <w:p w14:paraId="47451378" w14:textId="6F86186D" w:rsidR="006D0C55" w:rsidRDefault="006D0C55" w:rsidP="006651E1"/>
    <w:p w14:paraId="2D005FAB" w14:textId="1AE0D1D5" w:rsidR="006D0C55" w:rsidRDefault="006D0C55" w:rsidP="006651E1"/>
    <w:p w14:paraId="7FFBF265" w14:textId="39DEDF4F" w:rsidR="006A00F1" w:rsidRPr="009B025D" w:rsidRDefault="006A00F1" w:rsidP="006A00F1">
      <w:pPr>
        <w:pStyle w:val="Ttulo1"/>
        <w:rPr>
          <w:sz w:val="2"/>
          <w:szCs w:val="2"/>
        </w:rPr>
      </w:pPr>
    </w:p>
    <w:p w14:paraId="7F4D124E" w14:textId="6CE2FC9A" w:rsidR="000D2EFF" w:rsidRPr="000D2EFF" w:rsidRDefault="000D2EFF" w:rsidP="005A6B39">
      <w:pPr>
        <w:pStyle w:val="Ttulo1"/>
        <w:jc w:val="right"/>
        <w:rPr>
          <w:sz w:val="2"/>
          <w:szCs w:val="2"/>
        </w:rPr>
      </w:pPr>
    </w:p>
    <w:p w14:paraId="777027E6" w14:textId="79DA6A75" w:rsidR="00084BCA" w:rsidRDefault="004169FE" w:rsidP="00E7199A">
      <w:pPr>
        <w:pStyle w:val="Ttulo1"/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DBC0AAA" wp14:editId="62AF9ECA">
                <wp:simplePos x="0" y="0"/>
                <wp:positionH relativeFrom="margin">
                  <wp:posOffset>394299</wp:posOffset>
                </wp:positionH>
                <wp:positionV relativeFrom="paragraph">
                  <wp:posOffset>597583</wp:posOffset>
                </wp:positionV>
                <wp:extent cx="2819400" cy="2108272"/>
                <wp:effectExtent l="0" t="0" r="0" b="635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21082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4D685" w14:textId="77777777" w:rsidR="004E1D3B" w:rsidRDefault="004E1D3B" w:rsidP="004169FE">
                            <w:r w:rsidRPr="004E1D3B">
                              <w:t>José Javier Sierra Oviedo</w:t>
                            </w:r>
                          </w:p>
                          <w:p w14:paraId="5A6E29D7" w14:textId="400F5EEA" w:rsidR="003F6206" w:rsidRPr="002404C5" w:rsidRDefault="003F6206" w:rsidP="004169FE">
                            <w:r w:rsidRPr="002404C5">
                              <w:t>C.C.</w:t>
                            </w:r>
                            <w:r w:rsidR="00C66C87" w:rsidRPr="002404C5">
                              <w:t xml:space="preserve"> </w:t>
                            </w:r>
                            <w:r w:rsidR="004E1D3B" w:rsidRPr="004E1D3B">
                              <w:t>1102825148</w:t>
                            </w:r>
                          </w:p>
                          <w:p w14:paraId="287246ED" w14:textId="77777777" w:rsidR="004E1D3B" w:rsidRDefault="004E1D3B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 w:rsidRPr="004E1D3B">
                              <w:t>jose_sierra_ovi@hotmail.com</w:t>
                            </w:r>
                          </w:p>
                          <w:p w14:paraId="070A9537" w14:textId="77777777" w:rsidR="004E1D3B" w:rsidRDefault="004E1D3B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</w:p>
                          <w:p w14:paraId="09BAED7F" w14:textId="0AE51131" w:rsidR="003F6206" w:rsidRDefault="00AE546A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>
                              <w:t xml:space="preserve">Encargado de la ejecución y materialización del producto. </w:t>
                            </w:r>
                            <w:r w:rsidR="004E1D3B">
                              <w:t xml:space="preserve">Es responsable de </w:t>
                            </w:r>
                            <w:r>
                              <w:t>construir un entregable valioso y de calidad en cada Sprint</w:t>
                            </w:r>
                            <w:r w:rsidR="00C66C87">
                              <w:t>.</w:t>
                            </w:r>
                          </w:p>
                          <w:p w14:paraId="5634D374" w14:textId="3C6BB31C" w:rsidR="000A4C14" w:rsidRDefault="000A4C14" w:rsidP="004169FE">
                            <w:pPr>
                              <w:pStyle w:val="Sinespaciado"/>
                              <w:spacing w:line="288" w:lineRule="auto"/>
                              <w:jc w:val="both"/>
                            </w:pPr>
                            <w:r>
                              <w:t>Responsable, trabajo bajo presión.</w:t>
                            </w:r>
                          </w:p>
                          <w:p w14:paraId="6335D49C" w14:textId="77777777" w:rsidR="003F6206" w:rsidRDefault="003F6206" w:rsidP="003F62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C0AAA" id="_x0000_s1034" type="#_x0000_t202" style="position:absolute;left:0;text-align:left;margin-left:31.05pt;margin-top:47.05pt;width:222pt;height:16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" stroked="f">
                <v:textbox>
                  <w:txbxContent>
                    <w:p w14:paraId="33E4D685" w14:textId="77777777" w:rsidR="004E1D3B" w:rsidRDefault="004E1D3B" w:rsidP="004169FE">
                      <w:r w:rsidRPr="004E1D3B">
                        <w:t>José Javier Sierra Oviedo</w:t>
                      </w:r>
                    </w:p>
                    <w:p w14:paraId="5A6E29D7" w14:textId="400F5EEA" w:rsidR="003F6206" w:rsidRPr="002404C5" w:rsidRDefault="003F6206" w:rsidP="004169FE">
                      <w:r w:rsidRPr="002404C5">
                        <w:t>C.C.</w:t>
                      </w:r>
                      <w:r w:rsidR="00C66C87" w:rsidRPr="002404C5">
                        <w:t xml:space="preserve"> </w:t>
                      </w:r>
                      <w:r w:rsidR="004E1D3B" w:rsidRPr="004E1D3B">
                        <w:t>1102825148</w:t>
                      </w:r>
                    </w:p>
                    <w:p w14:paraId="287246ED" w14:textId="77777777" w:rsidR="004E1D3B" w:rsidRDefault="004E1D3B" w:rsidP="004169FE">
                      <w:pPr>
                        <w:pStyle w:val="Sinespaciado"/>
                        <w:spacing w:line="288" w:lineRule="auto"/>
                        <w:jc w:val="both"/>
                      </w:pPr>
                      <w:r w:rsidRPr="004E1D3B">
                        <w:t>jose_sierra_ovi@hotmail.com</w:t>
                      </w:r>
                    </w:p>
                    <w:p w14:paraId="070A9537" w14:textId="77777777" w:rsidR="004E1D3B" w:rsidRDefault="004E1D3B" w:rsidP="004169FE">
                      <w:pPr>
                        <w:pStyle w:val="Sinespaciado"/>
                        <w:spacing w:line="288" w:lineRule="auto"/>
                        <w:jc w:val="both"/>
                      </w:pPr>
                    </w:p>
                    <w:p w14:paraId="09BAED7F" w14:textId="0AE51131" w:rsidR="003F6206" w:rsidRDefault="00AE546A" w:rsidP="004169FE">
                      <w:pPr>
                        <w:pStyle w:val="Sinespaciado"/>
                        <w:spacing w:line="288" w:lineRule="auto"/>
                        <w:jc w:val="both"/>
                      </w:pPr>
                      <w:r>
                        <w:t xml:space="preserve">Encargado de la ejecución y materialización del producto. </w:t>
                      </w:r>
                      <w:r w:rsidR="004E1D3B">
                        <w:t xml:space="preserve">Es responsable de </w:t>
                      </w:r>
                      <w:r>
                        <w:t>construir un entregable valioso y de calidad en cada Sprint</w:t>
                      </w:r>
                      <w:r w:rsidR="00C66C87">
                        <w:t>.</w:t>
                      </w:r>
                    </w:p>
                    <w:p w14:paraId="5634D374" w14:textId="3C6BB31C" w:rsidR="000A4C14" w:rsidRDefault="000A4C14" w:rsidP="004169FE">
                      <w:pPr>
                        <w:pStyle w:val="Sinespaciado"/>
                        <w:spacing w:line="288" w:lineRule="auto"/>
                        <w:jc w:val="both"/>
                      </w:pPr>
                      <w:r>
                        <w:t>Responsable, trabajo bajo presión.</w:t>
                      </w:r>
                    </w:p>
                    <w:p w14:paraId="6335D49C" w14:textId="77777777" w:rsidR="003F6206" w:rsidRDefault="003F6206" w:rsidP="003F6206"/>
                  </w:txbxContent>
                </v:textbox>
                <w10:wrap anchorx="margin"/>
              </v:shape>
            </w:pict>
          </mc:Fallback>
        </mc:AlternateContent>
      </w:r>
      <w:r w:rsidR="000A2BEC">
        <w:rPr>
          <w:noProof/>
          <w:sz w:val="2"/>
          <w:szCs w:val="2"/>
        </w:rPr>
        <w:drawing>
          <wp:anchor distT="0" distB="0" distL="114300" distR="114300" simplePos="0" relativeHeight="251706368" behindDoc="0" locked="0" layoutInCell="1" allowOverlap="1" wp14:anchorId="29FD8EAD" wp14:editId="4BCEE43F">
            <wp:simplePos x="0" y="0"/>
            <wp:positionH relativeFrom="column">
              <wp:posOffset>3457575</wp:posOffset>
            </wp:positionH>
            <wp:positionV relativeFrom="paragraph">
              <wp:posOffset>426085</wp:posOffset>
            </wp:positionV>
            <wp:extent cx="2627630" cy="2849880"/>
            <wp:effectExtent l="0" t="0" r="1270" b="762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706" b="98105" l="1738" r="97314">
                                  <a14:foregroundMark x1="10900" y1="27405" x2="35229" y2="13411"/>
                                  <a14:foregroundMark x1="35229" y1="13411" x2="57820" y2="11662"/>
                                  <a14:foregroundMark x1="57820" y1="11662" x2="81359" y2="23469"/>
                                  <a14:foregroundMark x1="81359" y1="23469" x2="92259" y2="49417"/>
                                  <a14:foregroundMark x1="92259" y1="49417" x2="84834" y2="79738"/>
                                  <a14:foregroundMark x1="84834" y1="79738" x2="65561" y2="91545"/>
                                  <a14:foregroundMark x1="65561" y1="91545" x2="42338" y2="93440"/>
                                  <a14:foregroundMark x1="42338" y1="93440" x2="15482" y2="82799"/>
                                  <a14:foregroundMark x1="15482" y1="82799" x2="2528" y2="58892"/>
                                  <a14:foregroundMark x1="2528" y1="58892" x2="6951" y2="34694"/>
                                  <a14:foregroundMark x1="6951" y1="34694" x2="24803" y2="11808"/>
                                  <a14:foregroundMark x1="24803" y1="11808" x2="52291" y2="8017"/>
                                  <a14:foregroundMark x1="52291" y1="8017" x2="75039" y2="17784"/>
                                  <a14:foregroundMark x1="75039" y1="17784" x2="91785" y2="35423"/>
                                  <a14:foregroundMark x1="34755" y1="7289" x2="53397" y2="5685"/>
                                  <a14:foregroundMark x1="53397" y1="5685" x2="73144" y2="11953"/>
                                  <a14:foregroundMark x1="73144" y1="11953" x2="91627" y2="29009"/>
                                  <a14:foregroundMark x1="91627" y1="29009" x2="99210" y2="48980"/>
                                  <a14:foregroundMark x1="99210" y1="48980" x2="94155" y2="71137"/>
                                  <a14:foregroundMark x1="94155" y1="71137" x2="79937" y2="87026"/>
                                  <a14:foregroundMark x1="79937" y1="87026" x2="57820" y2="96793"/>
                                  <a14:foregroundMark x1="57820" y1="96793" x2="37125" y2="96501"/>
                                  <a14:foregroundMark x1="37125" y1="96501" x2="16746" y2="87026"/>
                                  <a14:foregroundMark x1="16746" y1="87026" x2="5055" y2="69825"/>
                                  <a14:foregroundMark x1="5055" y1="69825" x2="1106" y2="47085"/>
                                  <a14:foregroundMark x1="1106" y1="47085" x2="8689" y2="25948"/>
                                  <a14:foregroundMark x1="8689" y1="25948" x2="29226" y2="10496"/>
                                  <a14:foregroundMark x1="29226" y1="10496" x2="38863" y2="6706"/>
                                  <a14:foregroundMark x1="91785" y1="29009" x2="97630" y2="61662"/>
                                  <a14:foregroundMark x1="97630" y1="61662" x2="91311" y2="76822"/>
                                  <a14:foregroundMark x1="78673" y1="81487" x2="65561" y2="96647"/>
                                  <a14:foregroundMark x1="65561" y1="96647" x2="23539" y2="96356"/>
                                  <a14:foregroundMark x1="23539" y1="96356" x2="790" y2="75510"/>
                                  <a14:foregroundMark x1="790" y1="75510" x2="1738" y2="50146"/>
                                  <a14:foregroundMark x1="1738" y1="50146" x2="11532" y2="26093"/>
                                  <a14:foregroundMark x1="11532" y1="26093" x2="31438" y2="29300"/>
                                  <a14:foregroundMark x1="31438" y1="29300" x2="72670" y2="68659"/>
                                  <a14:foregroundMark x1="72670" y1="68659" x2="80095" y2="83528"/>
                                  <a14:foregroundMark x1="33017" y1="98251" x2="14850" y2="67493"/>
                                  <a14:foregroundMark x1="14850" y1="67493" x2="39179" y2="59767"/>
                                  <a14:foregroundMark x1="39179" y1="59767" x2="71880" y2="74490"/>
                                  <a14:foregroundMark x1="71880" y1="74490" x2="67457" y2="98105"/>
                                  <a14:foregroundMark x1="67457" y1="98105" x2="30806" y2="975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BCA">
        <w:t>DESARROLLADOR</w:t>
      </w:r>
    </w:p>
    <w:p w14:paraId="6B081446" w14:textId="632E14A2" w:rsidR="003F6206" w:rsidRDefault="003F6206" w:rsidP="004F4335"/>
    <w:p w14:paraId="5A3202CA" w14:textId="49145B6D" w:rsidR="003F6206" w:rsidRDefault="003F6206" w:rsidP="00084BCA"/>
    <w:p w14:paraId="1BD208FA" w14:textId="79353071" w:rsidR="003F6206" w:rsidRDefault="003F6206" w:rsidP="00084BCA"/>
    <w:p w14:paraId="6F9823A5" w14:textId="10EA8B38" w:rsidR="006A00F1" w:rsidRDefault="006A00F1" w:rsidP="00084BCA"/>
    <w:p w14:paraId="00C3D305" w14:textId="77777777" w:rsidR="009B025D" w:rsidRPr="009B025D" w:rsidRDefault="009B025D" w:rsidP="006A00F1">
      <w:pPr>
        <w:pStyle w:val="Ttulo1"/>
        <w:rPr>
          <w:sz w:val="2"/>
          <w:szCs w:val="2"/>
        </w:rPr>
      </w:pPr>
    </w:p>
    <w:p w14:paraId="2D44607A" w14:textId="195C2BF4" w:rsidR="000D2EFF" w:rsidRPr="000D2EFF" w:rsidRDefault="000D2EFF" w:rsidP="006A00F1">
      <w:pPr>
        <w:pStyle w:val="Ttulo1"/>
        <w:rPr>
          <w:sz w:val="2"/>
          <w:szCs w:val="2"/>
        </w:rPr>
      </w:pPr>
    </w:p>
    <w:p w14:paraId="013C0B42" w14:textId="77777777" w:rsidR="00E7199A" w:rsidRDefault="00E7199A" w:rsidP="00E7199A"/>
    <w:p w14:paraId="4BC5759B" w14:textId="32CA0713" w:rsidR="006A00F1" w:rsidRDefault="006A00F1" w:rsidP="006A00F1">
      <w:pPr>
        <w:pStyle w:val="Ttulo1"/>
      </w:pPr>
      <w:r>
        <w:t>ANALISTA</w:t>
      </w:r>
    </w:p>
    <w:p w14:paraId="6275C5A4" w14:textId="2C391522" w:rsidR="006A00F1" w:rsidRDefault="004169FE" w:rsidP="00084BC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2ADFC4F" wp14:editId="4E0B3DCE">
                <wp:simplePos x="0" y="0"/>
                <wp:positionH relativeFrom="margin">
                  <wp:posOffset>2576782</wp:posOffset>
                </wp:positionH>
                <wp:positionV relativeFrom="paragraph">
                  <wp:posOffset>313283</wp:posOffset>
                </wp:positionV>
                <wp:extent cx="3071004" cy="1404620"/>
                <wp:effectExtent l="0" t="0" r="0" b="635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10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CEE08" w14:textId="2DAE70F4" w:rsidR="004E1D3B" w:rsidRDefault="004E1D3B" w:rsidP="005A6B39">
                            <w:r w:rsidRPr="004E1D3B">
                              <w:t>José David Vera Arenas</w:t>
                            </w:r>
                          </w:p>
                          <w:p w14:paraId="16FB14B9" w14:textId="7034B03D" w:rsidR="005A6B39" w:rsidRPr="002404C5" w:rsidRDefault="005A6B39" w:rsidP="005A6B39">
                            <w:r w:rsidRPr="002404C5">
                              <w:t>C.C.</w:t>
                            </w:r>
                            <w:r w:rsidR="00C66C87" w:rsidRPr="002404C5">
                              <w:t xml:space="preserve"> </w:t>
                            </w:r>
                            <w:r w:rsidR="004E1D3B" w:rsidRPr="004E1D3B">
                              <w:t>1090467077</w:t>
                            </w:r>
                          </w:p>
                          <w:p w14:paraId="289B5961" w14:textId="77777777" w:rsidR="004E1D3B" w:rsidRDefault="004E1D3B" w:rsidP="000A4C14">
                            <w:pPr>
                              <w:spacing w:after="0"/>
                            </w:pPr>
                            <w:r w:rsidRPr="004E1D3B">
                              <w:t>jushu8@gmail.com</w:t>
                            </w:r>
                          </w:p>
                          <w:p w14:paraId="3117576F" w14:textId="77777777" w:rsidR="004E1D3B" w:rsidRDefault="004E1D3B" w:rsidP="000A4C14">
                            <w:pPr>
                              <w:spacing w:after="0"/>
                            </w:pPr>
                          </w:p>
                          <w:p w14:paraId="5FAEB49B" w14:textId="361902B2" w:rsidR="005A6B39" w:rsidRDefault="00077496" w:rsidP="000A4C14">
                            <w:pPr>
                              <w:spacing w:after="0"/>
                            </w:pPr>
                            <w:r>
                              <w:t>Participa en el proceso de aprobaciones</w:t>
                            </w:r>
                            <w:r w:rsidR="004169FE" w:rsidRPr="004169FE">
                              <w:t xml:space="preserve"> transforma</w:t>
                            </w:r>
                            <w:r w:rsidR="004169FE">
                              <w:t>ndo</w:t>
                            </w:r>
                            <w:r w:rsidR="004169FE" w:rsidRPr="004169FE">
                              <w:t xml:space="preserve"> los datos</w:t>
                            </w:r>
                            <w:r w:rsidR="004169FE">
                              <w:t xml:space="preserve"> en tareas</w:t>
                            </w:r>
                            <w:r>
                              <w:t xml:space="preserve"> específicas del proyecto.</w:t>
                            </w:r>
                          </w:p>
                          <w:p w14:paraId="40A39DEC" w14:textId="2A38C12E" w:rsidR="000A4C14" w:rsidRDefault="000A4C14" w:rsidP="000A4C14">
                            <w:pPr>
                              <w:spacing w:after="0"/>
                            </w:pPr>
                            <w:r>
                              <w:t>Iniciativa, Trabajo en equipo, orientación a resultado y mejora continua.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ADFC4F" id="_x0000_s1035" type="#_x0000_t202" style="position:absolute;margin-left:202.9pt;margin-top:24.65pt;width:241.8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" stroked="f">
                <v:textbox style="mso-fit-shape-to-text:t">
                  <w:txbxContent>
                    <w:p w14:paraId="2B9CEE08" w14:textId="2DAE70F4" w:rsidR="004E1D3B" w:rsidRDefault="004E1D3B" w:rsidP="005A6B39">
                      <w:r w:rsidRPr="004E1D3B">
                        <w:t>José David Vera Arenas</w:t>
                      </w:r>
                    </w:p>
                    <w:p w14:paraId="16FB14B9" w14:textId="7034B03D" w:rsidR="005A6B39" w:rsidRPr="002404C5" w:rsidRDefault="005A6B39" w:rsidP="005A6B39">
                      <w:r w:rsidRPr="002404C5">
                        <w:t>C.C.</w:t>
                      </w:r>
                      <w:r w:rsidR="00C66C87" w:rsidRPr="002404C5">
                        <w:t xml:space="preserve"> </w:t>
                      </w:r>
                      <w:r w:rsidR="004E1D3B" w:rsidRPr="004E1D3B">
                        <w:t>1090467077</w:t>
                      </w:r>
                    </w:p>
                    <w:p w14:paraId="289B5961" w14:textId="77777777" w:rsidR="004E1D3B" w:rsidRDefault="004E1D3B" w:rsidP="000A4C14">
                      <w:pPr>
                        <w:spacing w:after="0"/>
                      </w:pPr>
                      <w:r w:rsidRPr="004E1D3B">
                        <w:t>jushu8@gmail.com</w:t>
                      </w:r>
                    </w:p>
                    <w:p w14:paraId="3117576F" w14:textId="77777777" w:rsidR="004E1D3B" w:rsidRDefault="004E1D3B" w:rsidP="000A4C14">
                      <w:pPr>
                        <w:spacing w:after="0"/>
                      </w:pPr>
                    </w:p>
                    <w:p w14:paraId="5FAEB49B" w14:textId="361902B2" w:rsidR="005A6B39" w:rsidRDefault="00077496" w:rsidP="000A4C14">
                      <w:pPr>
                        <w:spacing w:after="0"/>
                      </w:pPr>
                      <w:r>
                        <w:t>Participa en el proceso de aprobaciones</w:t>
                      </w:r>
                      <w:r w:rsidR="004169FE" w:rsidRPr="004169FE">
                        <w:t xml:space="preserve"> transforma</w:t>
                      </w:r>
                      <w:r w:rsidR="004169FE">
                        <w:t>ndo</w:t>
                      </w:r>
                      <w:r w:rsidR="004169FE" w:rsidRPr="004169FE">
                        <w:t xml:space="preserve"> los datos</w:t>
                      </w:r>
                      <w:r w:rsidR="004169FE">
                        <w:t xml:space="preserve"> en tareas</w:t>
                      </w:r>
                      <w:r>
                        <w:t xml:space="preserve"> específicas del proyecto.</w:t>
                      </w:r>
                    </w:p>
                    <w:p w14:paraId="40A39DEC" w14:textId="2A38C12E" w:rsidR="000A4C14" w:rsidRDefault="000A4C14" w:rsidP="000A4C14">
                      <w:pPr>
                        <w:spacing w:after="0"/>
                      </w:pPr>
                      <w:r>
                        <w:t>Iniciativa, Trabajo en equipo, orientación a resultado y mejora continua.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251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7EDD2D" wp14:editId="1D35B6AF">
                <wp:simplePos x="0" y="0"/>
                <wp:positionH relativeFrom="margin">
                  <wp:posOffset>6332052</wp:posOffset>
                </wp:positionH>
                <wp:positionV relativeFrom="margin">
                  <wp:posOffset>6466600</wp:posOffset>
                </wp:positionV>
                <wp:extent cx="128270" cy="2823210"/>
                <wp:effectExtent l="0" t="0" r="8890" b="8890"/>
                <wp:wrapNone/>
                <wp:docPr id="17" name="Rectángul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270" cy="2823210"/>
                        </a:xfrm>
                        <a:prstGeom prst="rect">
                          <a:avLst/>
                        </a:prstGeom>
                        <a:solidFill>
                          <a:srgbClr val="2B4586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52EF215C" id="Rectángulo 9" o:spid="_x0000_s1026" style="position:absolute;margin-left:498.6pt;margin-top:509.2pt;width:10.1pt;height:222.3pt;z-index:251709440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" fillcolor="#2b4586" stroked="f">
                <w10:wrap anchorx="margin" anchory="margin"/>
              </v:rect>
            </w:pict>
          </mc:Fallback>
        </mc:AlternateContent>
      </w:r>
      <w:r w:rsidR="00A645AA">
        <w:rPr>
          <w:noProof/>
        </w:rPr>
        <w:drawing>
          <wp:inline distT="0" distB="0" distL="0" distR="0" wp14:anchorId="4B7996A2" wp14:editId="124A47CA">
            <wp:extent cx="2628000" cy="2850149"/>
            <wp:effectExtent l="0" t="0" r="127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85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295" w14:textId="1B49E212" w:rsidR="00077496" w:rsidRDefault="003D4741" w:rsidP="00D5741B">
      <w:pPr>
        <w:pStyle w:val="Ttulo1"/>
      </w:pPr>
      <w:r>
        <w:lastRenderedPageBreak/>
        <w:t>Desarollador</w:t>
      </w:r>
    </w:p>
    <w:p w14:paraId="356B1F1D" w14:textId="77777777" w:rsidR="00E7199A" w:rsidRDefault="00E7199A" w:rsidP="00D5741B"/>
    <w:p w14:paraId="5087F45B" w14:textId="1F8172F4" w:rsidR="00D5741B" w:rsidRDefault="008D2514" w:rsidP="00D5741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3876A4" wp14:editId="0DB981DE">
                <wp:simplePos x="0" y="0"/>
                <wp:positionH relativeFrom="margin">
                  <wp:posOffset>6329973</wp:posOffset>
                </wp:positionH>
                <wp:positionV relativeFrom="margin">
                  <wp:posOffset>6460978</wp:posOffset>
                </wp:positionV>
                <wp:extent cx="128270" cy="2823210"/>
                <wp:effectExtent l="0" t="0" r="8890" b="8890"/>
                <wp:wrapNone/>
                <wp:docPr id="45" name="Rectángul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270" cy="2823210"/>
                        </a:xfrm>
                        <a:prstGeom prst="rect">
                          <a:avLst/>
                        </a:prstGeom>
                        <a:solidFill>
                          <a:srgbClr val="2B4586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2000</wp14:pctWidth>
                </wp14:sizeRelH>
                <wp14:sizeRelV relativeFrom="margin">
                  <wp14:pctHeight>32500</wp14:pctHeight>
                </wp14:sizeRelV>
              </wp:anchor>
            </w:drawing>
          </mc:Choice>
          <mc:Fallback>
            <w:pict>
              <v:rect w14:anchorId="2B91D67F" id="Rectángulo 9" o:spid="_x0000_s1026" style="position:absolute;margin-left:498.4pt;margin-top:508.75pt;width:10.1pt;height:222.3pt;z-index:251715584;visibility:visible;mso-wrap-style:square;mso-width-percent:2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" fillcolor="#2b4586" stroked="f">
                <w10:wrap anchorx="margin" anchory="margin"/>
              </v:rect>
            </w:pict>
          </mc:Fallback>
        </mc:AlternateContent>
      </w:r>
      <w:r w:rsidR="00E7199A">
        <w:rPr>
          <w:noProof/>
        </w:rPr>
        <w:drawing>
          <wp:inline distT="0" distB="0" distL="0" distR="0" wp14:anchorId="4DD8621D" wp14:editId="6E2CC602">
            <wp:extent cx="2628000" cy="2850149"/>
            <wp:effectExtent l="0" t="0" r="127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85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41B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2E2A591" wp14:editId="621D3CB0">
                <wp:simplePos x="0" y="0"/>
                <wp:positionH relativeFrom="margin">
                  <wp:posOffset>2835560</wp:posOffset>
                </wp:positionH>
                <wp:positionV relativeFrom="paragraph">
                  <wp:posOffset>23495</wp:posOffset>
                </wp:positionV>
                <wp:extent cx="2819400" cy="2712720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271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A6A3F" w14:textId="77777777" w:rsidR="004E1D3B" w:rsidRPr="004E1D3B" w:rsidRDefault="004E1D3B" w:rsidP="00D5741B">
                            <w:pPr>
                              <w:rPr>
                                <w:lang w:val="en-US"/>
                              </w:rPr>
                            </w:pPr>
                            <w:r w:rsidRPr="004E1D3B">
                              <w:rPr>
                                <w:lang w:val="en-US"/>
                              </w:rPr>
                              <w:t>Jossett Ruiz Mariani</w:t>
                            </w:r>
                          </w:p>
                          <w:p w14:paraId="582B061C" w14:textId="1A716843" w:rsidR="00D5741B" w:rsidRPr="004E1D3B" w:rsidRDefault="00D5741B" w:rsidP="00D5741B">
                            <w:pPr>
                              <w:rPr>
                                <w:lang w:val="en-US"/>
                              </w:rPr>
                            </w:pPr>
                            <w:r w:rsidRPr="004E1D3B">
                              <w:rPr>
                                <w:lang w:val="en-US"/>
                              </w:rPr>
                              <w:t>C.C.</w:t>
                            </w:r>
                            <w:r w:rsidR="000A4C14" w:rsidRPr="004E1D3B">
                              <w:rPr>
                                <w:lang w:val="en-US"/>
                              </w:rPr>
                              <w:t xml:space="preserve"> </w:t>
                            </w:r>
                            <w:r w:rsidR="004E1D3B" w:rsidRPr="004E1D3B">
                              <w:rPr>
                                <w:lang w:val="en-US"/>
                              </w:rPr>
                              <w:t>1065846186</w:t>
                            </w:r>
                          </w:p>
                          <w:p w14:paraId="2CC502CE" w14:textId="77777777" w:rsidR="004E1D3B" w:rsidRDefault="004E1D3B" w:rsidP="000A4C14">
                            <w:pPr>
                              <w:pStyle w:val="Sinespaciado"/>
                              <w:jc w:val="both"/>
                            </w:pPr>
                            <w:r w:rsidRPr="004E1D3B">
                              <w:t>jossettmariani@gmail.com</w:t>
                            </w:r>
                          </w:p>
                          <w:p w14:paraId="15EB3FE4" w14:textId="77777777" w:rsidR="004E1D3B" w:rsidRDefault="004E1D3B" w:rsidP="000A4C14">
                            <w:pPr>
                              <w:pStyle w:val="Sinespaciado"/>
                              <w:jc w:val="both"/>
                            </w:pPr>
                          </w:p>
                          <w:p w14:paraId="51676DE1" w14:textId="3842D9E1" w:rsidR="00D5741B" w:rsidRDefault="00D5741B" w:rsidP="000A4C14">
                            <w:pPr>
                              <w:pStyle w:val="Sinespaciado"/>
                              <w:jc w:val="both"/>
                            </w:pPr>
                            <w:r>
                              <w:t>E</w:t>
                            </w:r>
                            <w:r w:rsidR="004169FE">
                              <w:t>s una gran conocedor del negocio, e</w:t>
                            </w:r>
                            <w:r>
                              <w:t>ncargad</w:t>
                            </w:r>
                            <w:r w:rsidR="004169FE">
                              <w:t>o</w:t>
                            </w:r>
                            <w:r>
                              <w:t xml:space="preserve"> de transmitir los requerimientos del cliente del cliente al equipo de trabajo, asegurando que el equipo tenga claro el objetivo del producto y priorizando las tareas.</w:t>
                            </w:r>
                          </w:p>
                          <w:p w14:paraId="53C61CDC" w14:textId="5EA203E2" w:rsidR="000A4C14" w:rsidRDefault="004E1D3B" w:rsidP="00961437">
                            <w:pPr>
                              <w:pStyle w:val="Sinespaciado"/>
                              <w:jc w:val="both"/>
                            </w:pPr>
                            <w:r>
                              <w:t>Creativo,</w:t>
                            </w:r>
                            <w:r w:rsidR="004169FE">
                              <w:t xml:space="preserve"> social, y </w:t>
                            </w:r>
                            <w:r w:rsidR="004169FE" w:rsidRPr="004169FE">
                              <w:t>encargado de optimizar y maximizar el valor del producto</w:t>
                            </w:r>
                            <w:r w:rsidR="004169FE">
                              <w:t>.</w:t>
                            </w:r>
                            <w:r>
                              <w:t xml:space="preserve"> </w:t>
                            </w:r>
                          </w:p>
                          <w:p w14:paraId="7338C8D9" w14:textId="77777777" w:rsidR="00D5741B" w:rsidRDefault="00D5741B" w:rsidP="00D5741B">
                            <w:pPr>
                              <w:pStyle w:val="Sinespaciado"/>
                            </w:pPr>
                          </w:p>
                          <w:p w14:paraId="647E276A" w14:textId="77777777" w:rsidR="00D5741B" w:rsidRDefault="00D5741B" w:rsidP="00D5741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2A591" id="_x0000_s1036" type="#_x0000_t202" style="position:absolute;margin-left:223.25pt;margin-top:1.85pt;width:222pt;height:213.6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" stroked="f">
                <v:textbox>
                  <w:txbxContent>
                    <w:p w14:paraId="7B8A6A3F" w14:textId="77777777" w:rsidR="004E1D3B" w:rsidRPr="004E1D3B" w:rsidRDefault="004E1D3B" w:rsidP="00D5741B">
                      <w:pPr>
                        <w:rPr>
                          <w:lang w:val="en-US"/>
                        </w:rPr>
                      </w:pPr>
                      <w:r w:rsidRPr="004E1D3B">
                        <w:rPr>
                          <w:lang w:val="en-US"/>
                        </w:rPr>
                        <w:t>Jossett Ruiz Mariani</w:t>
                      </w:r>
                    </w:p>
                    <w:p w14:paraId="582B061C" w14:textId="1A716843" w:rsidR="00D5741B" w:rsidRPr="004E1D3B" w:rsidRDefault="00D5741B" w:rsidP="00D5741B">
                      <w:pPr>
                        <w:rPr>
                          <w:lang w:val="en-US"/>
                        </w:rPr>
                      </w:pPr>
                      <w:r w:rsidRPr="004E1D3B">
                        <w:rPr>
                          <w:lang w:val="en-US"/>
                        </w:rPr>
                        <w:t>C.C.</w:t>
                      </w:r>
                      <w:r w:rsidR="000A4C14" w:rsidRPr="004E1D3B">
                        <w:rPr>
                          <w:lang w:val="en-US"/>
                        </w:rPr>
                        <w:t xml:space="preserve"> </w:t>
                      </w:r>
                      <w:r w:rsidR="004E1D3B" w:rsidRPr="004E1D3B">
                        <w:rPr>
                          <w:lang w:val="en-US"/>
                        </w:rPr>
                        <w:t>1065846186</w:t>
                      </w:r>
                    </w:p>
                    <w:p w14:paraId="2CC502CE" w14:textId="77777777" w:rsidR="004E1D3B" w:rsidRDefault="004E1D3B" w:rsidP="000A4C14">
                      <w:pPr>
                        <w:pStyle w:val="Sinespaciado"/>
                        <w:jc w:val="both"/>
                      </w:pPr>
                      <w:r w:rsidRPr="004E1D3B">
                        <w:t>jossettmariani@gmail.com</w:t>
                      </w:r>
                    </w:p>
                    <w:p w14:paraId="15EB3FE4" w14:textId="77777777" w:rsidR="004E1D3B" w:rsidRDefault="004E1D3B" w:rsidP="000A4C14">
                      <w:pPr>
                        <w:pStyle w:val="Sinespaciado"/>
                        <w:jc w:val="both"/>
                      </w:pPr>
                    </w:p>
                    <w:p w14:paraId="51676DE1" w14:textId="3842D9E1" w:rsidR="00D5741B" w:rsidRDefault="00D5741B" w:rsidP="000A4C14">
                      <w:pPr>
                        <w:pStyle w:val="Sinespaciado"/>
                        <w:jc w:val="both"/>
                      </w:pPr>
                      <w:r>
                        <w:t>E</w:t>
                      </w:r>
                      <w:r w:rsidR="004169FE">
                        <w:t>s una gran conocedor del negocio, e</w:t>
                      </w:r>
                      <w:r>
                        <w:t>ncargad</w:t>
                      </w:r>
                      <w:r w:rsidR="004169FE">
                        <w:t>o</w:t>
                      </w:r>
                      <w:r>
                        <w:t xml:space="preserve"> de transmitir los requerimientos del cliente del cliente al equipo de trabajo, asegurando que el equipo tenga claro el objetivo del producto y priorizando las tareas.</w:t>
                      </w:r>
                    </w:p>
                    <w:p w14:paraId="53C61CDC" w14:textId="5EA203E2" w:rsidR="000A4C14" w:rsidRDefault="004E1D3B" w:rsidP="00961437">
                      <w:pPr>
                        <w:pStyle w:val="Sinespaciado"/>
                        <w:jc w:val="both"/>
                      </w:pPr>
                      <w:r>
                        <w:t>Creativo,</w:t>
                      </w:r>
                      <w:r w:rsidR="004169FE">
                        <w:t xml:space="preserve"> social, y </w:t>
                      </w:r>
                      <w:r w:rsidR="004169FE" w:rsidRPr="004169FE">
                        <w:t>encargado de optimizar y maximizar el valor del producto</w:t>
                      </w:r>
                      <w:r w:rsidR="004169FE">
                        <w:t>.</w:t>
                      </w:r>
                      <w:r>
                        <w:t xml:space="preserve"> </w:t>
                      </w:r>
                    </w:p>
                    <w:p w14:paraId="7338C8D9" w14:textId="77777777" w:rsidR="00D5741B" w:rsidRDefault="00D5741B" w:rsidP="00D5741B">
                      <w:pPr>
                        <w:pStyle w:val="Sinespaciado"/>
                      </w:pPr>
                    </w:p>
                    <w:p w14:paraId="647E276A" w14:textId="77777777" w:rsidR="00D5741B" w:rsidRDefault="00D5741B" w:rsidP="00D5741B"/>
                  </w:txbxContent>
                </v:textbox>
                <w10:wrap anchorx="margin"/>
              </v:shape>
            </w:pict>
          </mc:Fallback>
        </mc:AlternateContent>
      </w:r>
    </w:p>
    <w:p w14:paraId="36FE1055" w14:textId="4BC56106" w:rsidR="005F5D22" w:rsidRPr="005F5D22" w:rsidRDefault="005F5D22" w:rsidP="005F5D22"/>
    <w:p w14:paraId="6E27FC58" w14:textId="0F089BA8" w:rsidR="005F5D22" w:rsidRPr="005F5D22" w:rsidRDefault="005F5D22" w:rsidP="005F5D22"/>
    <w:p w14:paraId="58482DDB" w14:textId="641422BE" w:rsidR="005F5D22" w:rsidRPr="005F5D22" w:rsidRDefault="005F5D22" w:rsidP="005F5D22"/>
    <w:p w14:paraId="7385BA59" w14:textId="6C4AD4AD" w:rsidR="005F5D22" w:rsidRPr="005F5D22" w:rsidRDefault="005F5D22" w:rsidP="005F5D22"/>
    <w:p w14:paraId="0DCDE3DE" w14:textId="2EAB683B" w:rsidR="005F5D22" w:rsidRPr="005F5D22" w:rsidRDefault="005F5D22" w:rsidP="005F5D22"/>
    <w:p w14:paraId="0AFF2C05" w14:textId="77777777" w:rsidR="008D2514" w:rsidRDefault="008D2514" w:rsidP="00A437A6">
      <w:pPr>
        <w:pStyle w:val="Ttulo1"/>
        <w:jc w:val="center"/>
        <w:sectPr w:rsidR="008D2514">
          <w:headerReference w:type="default" r:id="rId16"/>
          <w:footerReference w:type="default" r:id="rId17"/>
          <w:pgSz w:w="11907" w:h="16839"/>
          <w:pgMar w:top="1148" w:right="1050" w:bottom="1148" w:left="1050" w:header="709" w:footer="709" w:gutter="0"/>
          <w:pgNumType w:start="0"/>
          <w:cols w:space="720"/>
          <w:titlePg/>
          <w:docGrid w:linePitch="360"/>
        </w:sectPr>
      </w:pPr>
    </w:p>
    <w:p w14:paraId="315FDA65" w14:textId="77777777" w:rsidR="00035335" w:rsidRDefault="00035335" w:rsidP="00961437"/>
    <w:p w14:paraId="21234F33" w14:textId="68C0A238" w:rsidR="004169FE" w:rsidRDefault="004169FE" w:rsidP="00961437"/>
    <w:p w14:paraId="411C33D5" w14:textId="71FD4506" w:rsidR="004C14D8" w:rsidRDefault="004C14D8" w:rsidP="00961437"/>
    <w:p w14:paraId="1C4DDE6F" w14:textId="725B077C" w:rsidR="004C14D8" w:rsidRDefault="004C14D8" w:rsidP="00961437"/>
    <w:p w14:paraId="293B24F9" w14:textId="5D0620EC" w:rsidR="004C14D8" w:rsidRDefault="004C14D8" w:rsidP="00961437"/>
    <w:p w14:paraId="4F29EDFA" w14:textId="169B6D69" w:rsidR="004C14D8" w:rsidRDefault="004C14D8" w:rsidP="00961437"/>
    <w:p w14:paraId="63C10399" w14:textId="7EB3F618" w:rsidR="004C14D8" w:rsidRDefault="004C14D8" w:rsidP="00961437"/>
    <w:p w14:paraId="58F4FE0A" w14:textId="49C2A145" w:rsidR="004C14D8" w:rsidRDefault="004C14D8" w:rsidP="00961437"/>
    <w:p w14:paraId="4AB1B386" w14:textId="1E410542" w:rsidR="004C14D8" w:rsidRDefault="004C14D8" w:rsidP="00961437"/>
    <w:p w14:paraId="3F7365D5" w14:textId="77777777" w:rsidR="004C14D8" w:rsidRDefault="004C14D8" w:rsidP="00961437"/>
    <w:p w14:paraId="7D2E1B4D" w14:textId="77777777" w:rsidR="004169FE" w:rsidRDefault="004169FE" w:rsidP="00961437"/>
    <w:p w14:paraId="021B8A42" w14:textId="7FEC338F" w:rsidR="002E3336" w:rsidRPr="002E3336" w:rsidRDefault="002E3336" w:rsidP="002E3336">
      <w:pPr>
        <w:pStyle w:val="Ttulo1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PANADERIA</w:t>
      </w:r>
      <w:r w:rsidRPr="00CE2AAA">
        <w:rPr>
          <w:sz w:val="32"/>
          <w:szCs w:val="32"/>
        </w:rPr>
        <w:t xml:space="preserve"> </w:t>
      </w:r>
      <w:r>
        <w:rPr>
          <w:sz w:val="32"/>
          <w:szCs w:val="32"/>
        </w:rPr>
        <w:t>LA UNICA</w:t>
      </w:r>
    </w:p>
    <w:p w14:paraId="5D6F6FF7" w14:textId="0432AD83" w:rsidR="009F20A5" w:rsidRPr="00212C75" w:rsidRDefault="009F20A5" w:rsidP="00212C75">
      <w:pPr>
        <w:ind w:left="709"/>
        <w:rPr>
          <w:b/>
          <w:bCs/>
          <w:sz w:val="28"/>
          <w:szCs w:val="28"/>
        </w:rPr>
      </w:pPr>
      <w:r w:rsidRPr="00212C75">
        <w:rPr>
          <w:b/>
          <w:bCs/>
          <w:sz w:val="28"/>
          <w:szCs w:val="28"/>
        </w:rPr>
        <w:t>SPRINT 3</w:t>
      </w:r>
    </w:p>
    <w:p w14:paraId="55C9EAD0" w14:textId="67D0A409" w:rsidR="009F20A5" w:rsidRPr="00212C75" w:rsidRDefault="00212C75" w:rsidP="00212C75">
      <w:pPr>
        <w:jc w:val="center"/>
        <w:rPr>
          <w:rFonts w:ascii="Lobster Two" w:hAnsi="Lobster Two"/>
          <w:sz w:val="44"/>
          <w:szCs w:val="44"/>
        </w:rPr>
      </w:pPr>
      <w:r w:rsidRPr="00212C75">
        <w:rPr>
          <w:rFonts w:ascii="Lobster Two" w:hAnsi="Lobster Two"/>
          <w:sz w:val="44"/>
          <w:szCs w:val="44"/>
        </w:rPr>
        <w:t>Vistas del Administrador</w:t>
      </w:r>
    </w:p>
    <w:p w14:paraId="7444B757" w14:textId="4FB9C546" w:rsidR="00EA764E" w:rsidRPr="00EA764E" w:rsidRDefault="00EA764E" w:rsidP="00EA764E">
      <w:pPr>
        <w:pStyle w:val="NormalWeb"/>
        <w:numPr>
          <w:ilvl w:val="0"/>
          <w:numId w:val="24"/>
        </w:numPr>
        <w:rPr>
          <w:rFonts w:ascii="Calibri" w:hAnsi="Calibri" w:cs="Calibri"/>
        </w:rPr>
      </w:pPr>
      <w:r w:rsidRPr="00EA764E">
        <w:rPr>
          <w:rFonts w:ascii="Calibri" w:hAnsi="Calibri" w:cs="Calibri"/>
          <w:sz w:val="26"/>
          <w:szCs w:val="26"/>
        </w:rPr>
        <w:t xml:space="preserve">Creen un nuevo producto con la siguiente información mínima: imagen (pendiente para cuando se desarrolle el frontend), nombre, descripción, valor, cantidad en </w:t>
      </w:r>
      <w:r w:rsidRPr="00EA764E">
        <w:rPr>
          <w:rStyle w:val="nfasis"/>
          <w:rFonts w:ascii="Calibri" w:eastAsiaTheme="majorEastAsia" w:hAnsi="Calibri" w:cs="Calibri"/>
          <w:sz w:val="26"/>
          <w:szCs w:val="26"/>
        </w:rPr>
        <w:t>stock</w:t>
      </w:r>
      <w:r w:rsidRPr="00EA764E">
        <w:rPr>
          <w:rFonts w:ascii="Calibri" w:hAnsi="Calibri" w:cs="Calibri"/>
          <w:sz w:val="26"/>
          <w:szCs w:val="26"/>
        </w:rPr>
        <w:t>.</w:t>
      </w:r>
    </w:p>
    <w:p w14:paraId="70215AC7" w14:textId="437FF4B4" w:rsidR="00EA764E" w:rsidRPr="00EA764E" w:rsidRDefault="00EA764E" w:rsidP="00961437">
      <w:pPr>
        <w:rPr>
          <w:sz w:val="32"/>
          <w:szCs w:val="32"/>
          <w:lang w:val="es-CO"/>
        </w:rPr>
      </w:pPr>
      <w:r w:rsidRPr="00EA764E">
        <w:rPr>
          <w:sz w:val="32"/>
          <w:szCs w:val="32"/>
          <w:lang w:val="es-CO"/>
        </w:rPr>
        <w:drawing>
          <wp:inline distT="0" distB="0" distL="0" distR="0" wp14:anchorId="1EDB6A0B" wp14:editId="58E4AB17">
            <wp:extent cx="6227445" cy="3173095"/>
            <wp:effectExtent l="0" t="0" r="190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7309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766C1791" w14:textId="7AA79900" w:rsidR="009F20A5" w:rsidRDefault="00EA764E" w:rsidP="00961437">
      <w:pPr>
        <w:rPr>
          <w:sz w:val="32"/>
          <w:szCs w:val="32"/>
        </w:rPr>
      </w:pPr>
      <w:r w:rsidRPr="00EA764E">
        <w:rPr>
          <w:sz w:val="32"/>
          <w:szCs w:val="32"/>
        </w:rPr>
        <w:drawing>
          <wp:inline distT="0" distB="0" distL="0" distR="0" wp14:anchorId="795D93A9" wp14:editId="029DCBFF">
            <wp:extent cx="6227445" cy="3173730"/>
            <wp:effectExtent l="0" t="0" r="1905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8B05" w14:textId="473FD723" w:rsidR="00EA764E" w:rsidRDefault="008F7B25" w:rsidP="00961437">
      <w:pPr>
        <w:rPr>
          <w:sz w:val="32"/>
          <w:szCs w:val="32"/>
        </w:rPr>
      </w:pPr>
      <w:r w:rsidRPr="008F7B25">
        <w:rPr>
          <w:sz w:val="32"/>
          <w:szCs w:val="32"/>
        </w:rPr>
        <w:lastRenderedPageBreak/>
        <w:drawing>
          <wp:inline distT="0" distB="0" distL="0" distR="0" wp14:anchorId="6FB85FD9" wp14:editId="23CBFB83">
            <wp:extent cx="6226313" cy="2286000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421"/>
                    <a:stretch/>
                  </pic:blipFill>
                  <pic:spPr bwMode="auto">
                    <a:xfrm>
                      <a:off x="0" y="0"/>
                      <a:ext cx="6227445" cy="2286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D2431" w14:textId="3FC91523" w:rsidR="008F7B25" w:rsidRPr="008F7B25" w:rsidRDefault="008F7B25" w:rsidP="008F7B25">
      <w:pPr>
        <w:pStyle w:val="Prrafodelista"/>
        <w:numPr>
          <w:ilvl w:val="0"/>
          <w:numId w:val="26"/>
        </w:numPr>
        <w:rPr>
          <w:rFonts w:ascii="Calibri" w:hAnsi="Calibri" w:cs="Calibri"/>
          <w:sz w:val="26"/>
          <w:szCs w:val="26"/>
        </w:rPr>
      </w:pPr>
      <w:r w:rsidRPr="008F7B25">
        <w:rPr>
          <w:rFonts w:ascii="Calibri" w:hAnsi="Calibri" w:cs="Calibri"/>
          <w:sz w:val="26"/>
          <w:szCs w:val="26"/>
        </w:rPr>
        <w:t>Creen el proceso para la modificación del producto.</w:t>
      </w:r>
    </w:p>
    <w:p w14:paraId="36CB2011" w14:textId="5B636F08" w:rsidR="008F7B25" w:rsidRPr="008F7B25" w:rsidRDefault="00A075DB" w:rsidP="00961437">
      <w:pPr>
        <w:rPr>
          <w:rFonts w:ascii="Calibri" w:hAnsi="Calibri" w:cs="Calibri"/>
          <w:sz w:val="26"/>
          <w:szCs w:val="26"/>
        </w:rPr>
      </w:pPr>
      <w:r w:rsidRPr="00A075DB">
        <w:rPr>
          <w:rFonts w:ascii="Calibri" w:hAnsi="Calibri" w:cs="Calibri"/>
          <w:sz w:val="26"/>
          <w:szCs w:val="26"/>
        </w:rPr>
        <w:drawing>
          <wp:inline distT="0" distB="0" distL="0" distR="0" wp14:anchorId="29E4B590" wp14:editId="08FCA6F7">
            <wp:extent cx="6227445" cy="3159125"/>
            <wp:effectExtent l="0" t="0" r="1905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5912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E2B6F0F" w14:textId="637C9B84" w:rsidR="00A075DB" w:rsidRDefault="00A075DB" w:rsidP="0096143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9F02DA" wp14:editId="3D3D2D47">
            <wp:extent cx="6217920" cy="283464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3E67095E" w14:textId="1B3ED8E3" w:rsidR="00A075DB" w:rsidRPr="000C1FCB" w:rsidRDefault="000C1FCB" w:rsidP="000C1FCB">
      <w:pPr>
        <w:pStyle w:val="Prrafodelista"/>
        <w:numPr>
          <w:ilvl w:val="0"/>
          <w:numId w:val="28"/>
        </w:numPr>
        <w:rPr>
          <w:rFonts w:ascii="Calibri" w:hAnsi="Calibri" w:cs="Calibri"/>
          <w:sz w:val="26"/>
          <w:szCs w:val="26"/>
        </w:rPr>
      </w:pPr>
      <w:r w:rsidRPr="000C1FCB">
        <w:rPr>
          <w:rFonts w:ascii="Calibri" w:hAnsi="Calibri" w:cs="Calibri"/>
          <w:sz w:val="26"/>
          <w:szCs w:val="26"/>
        </w:rPr>
        <w:lastRenderedPageBreak/>
        <w:t>Creen un proceso que permita agregar unidades a un producto.</w:t>
      </w:r>
    </w:p>
    <w:p w14:paraId="551337BB" w14:textId="19097A37" w:rsidR="000C1FCB" w:rsidRDefault="000C1FCB" w:rsidP="000C1FCB">
      <w:pPr>
        <w:rPr>
          <w:sz w:val="26"/>
          <w:szCs w:val="26"/>
        </w:rPr>
      </w:pPr>
      <w:r>
        <w:rPr>
          <w:sz w:val="26"/>
          <w:szCs w:val="26"/>
        </w:rPr>
        <w:t>Al momento de editar el producto, se puede modificar directamente el Stock del mismo mediante:</w:t>
      </w:r>
    </w:p>
    <w:p w14:paraId="1BA240B0" w14:textId="37621C1F" w:rsidR="000C1FCB" w:rsidRDefault="000C1FCB" w:rsidP="000C1FCB">
      <w:pPr>
        <w:rPr>
          <w:sz w:val="26"/>
          <w:szCs w:val="26"/>
        </w:rPr>
      </w:pPr>
      <w:r>
        <w:rPr>
          <w:noProof/>
          <w:sz w:val="32"/>
          <w:szCs w:val="32"/>
        </w:rPr>
        <w:drawing>
          <wp:inline distT="0" distB="0" distL="0" distR="0" wp14:anchorId="012696C9" wp14:editId="40735D62">
            <wp:extent cx="6217920" cy="28346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49DDA182" w14:textId="599E72E8" w:rsidR="000C1FCB" w:rsidRDefault="000C1FCB" w:rsidP="000C1FCB">
      <w:pPr>
        <w:pStyle w:val="Prrafodelista"/>
        <w:numPr>
          <w:ilvl w:val="0"/>
          <w:numId w:val="30"/>
        </w:numPr>
        <w:rPr>
          <w:rFonts w:ascii="Calibri" w:hAnsi="Calibri" w:cs="Calibri"/>
          <w:sz w:val="26"/>
          <w:szCs w:val="26"/>
        </w:rPr>
      </w:pPr>
      <w:r w:rsidRPr="000C1FCB">
        <w:rPr>
          <w:rFonts w:ascii="Calibri" w:hAnsi="Calibri" w:cs="Calibri"/>
          <w:sz w:val="26"/>
          <w:szCs w:val="26"/>
        </w:rPr>
        <w:t>Creen un proceso que permita listar los productos disponibles.</w:t>
      </w:r>
    </w:p>
    <w:p w14:paraId="3D03381A" w14:textId="4C6B602A" w:rsidR="000C1FCB" w:rsidRPr="000C1FCB" w:rsidRDefault="000C1FCB" w:rsidP="000C1FCB">
      <w:pPr>
        <w:rPr>
          <w:rFonts w:ascii="Calibri" w:hAnsi="Calibri" w:cs="Calibri"/>
          <w:sz w:val="26"/>
          <w:szCs w:val="26"/>
        </w:rPr>
      </w:pPr>
      <w:r w:rsidRPr="000C1FCB">
        <w:rPr>
          <w:rFonts w:ascii="Calibri" w:hAnsi="Calibri" w:cs="Calibri"/>
          <w:sz w:val="26"/>
          <w:szCs w:val="26"/>
        </w:rPr>
        <w:t xml:space="preserve">Al momento de editar el producto, se </w:t>
      </w:r>
      <w:r w:rsidRPr="000C1FCB">
        <w:rPr>
          <w:rFonts w:ascii="Calibri" w:hAnsi="Calibri" w:cs="Calibri"/>
          <w:sz w:val="26"/>
          <w:szCs w:val="26"/>
        </w:rPr>
        <w:t>puede visualizar los productos disponibles.</w:t>
      </w:r>
    </w:p>
    <w:p w14:paraId="1FB5E513" w14:textId="7D44BCE0" w:rsid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  <w:r w:rsidRPr="00A075DB">
        <w:rPr>
          <w:rFonts w:ascii="Calibri" w:hAnsi="Calibri" w:cs="Calibri"/>
          <w:sz w:val="26"/>
          <w:szCs w:val="26"/>
        </w:rPr>
        <w:drawing>
          <wp:inline distT="0" distB="0" distL="0" distR="0" wp14:anchorId="1D26F9C4" wp14:editId="676B4EAB">
            <wp:extent cx="6227445" cy="3159125"/>
            <wp:effectExtent l="0" t="0" r="1905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5912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510ECDFE" w14:textId="45BB13FA" w:rsid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</w:p>
    <w:p w14:paraId="34FA41DA" w14:textId="7FBD0E79" w:rsid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</w:p>
    <w:p w14:paraId="12E146B3" w14:textId="6761F58D" w:rsid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</w:p>
    <w:p w14:paraId="341608BA" w14:textId="4C598DA1" w:rsid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</w:p>
    <w:p w14:paraId="229B2CF6" w14:textId="77777777" w:rsidR="000C1FCB" w:rsidRPr="000C1FCB" w:rsidRDefault="000C1FCB" w:rsidP="000C1FCB">
      <w:pPr>
        <w:pStyle w:val="Prrafodelista"/>
        <w:ind w:left="0"/>
        <w:rPr>
          <w:rFonts w:ascii="Calibri" w:hAnsi="Calibri" w:cs="Calibri"/>
          <w:sz w:val="26"/>
          <w:szCs w:val="26"/>
        </w:rPr>
      </w:pPr>
    </w:p>
    <w:p w14:paraId="1001C1E6" w14:textId="79053B59" w:rsidR="009F20A5" w:rsidRPr="00212C75" w:rsidRDefault="00212C75" w:rsidP="00212C75">
      <w:pPr>
        <w:jc w:val="center"/>
        <w:rPr>
          <w:rFonts w:ascii="Lobster Two" w:hAnsi="Lobster Two"/>
          <w:b/>
          <w:bCs/>
          <w:sz w:val="44"/>
          <w:szCs w:val="44"/>
        </w:rPr>
      </w:pPr>
      <w:r w:rsidRPr="00212C75">
        <w:rPr>
          <w:rFonts w:ascii="Lobster Two" w:hAnsi="Lobster Two"/>
          <w:b/>
          <w:bCs/>
          <w:sz w:val="44"/>
          <w:szCs w:val="44"/>
        </w:rPr>
        <w:lastRenderedPageBreak/>
        <w:t xml:space="preserve">Vistas del </w:t>
      </w:r>
      <w:r w:rsidR="009F20A5" w:rsidRPr="00212C75">
        <w:rPr>
          <w:rFonts w:ascii="Lobster Two" w:hAnsi="Lobster Two"/>
          <w:b/>
          <w:bCs/>
          <w:sz w:val="44"/>
          <w:szCs w:val="44"/>
        </w:rPr>
        <w:t>C</w:t>
      </w:r>
      <w:r w:rsidR="009F20A5" w:rsidRPr="00212C75">
        <w:rPr>
          <w:rFonts w:ascii="Lobster Two" w:hAnsi="Lobster Two"/>
          <w:b/>
          <w:bCs/>
          <w:sz w:val="44"/>
          <w:szCs w:val="44"/>
        </w:rPr>
        <w:t>liente</w:t>
      </w:r>
    </w:p>
    <w:p w14:paraId="3DEFE8B9" w14:textId="71D850A7" w:rsidR="009F20A5" w:rsidRDefault="009F20A5" w:rsidP="00876CB0">
      <w:pPr>
        <w:pStyle w:val="NormalWeb"/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9F20A5">
        <w:rPr>
          <w:rFonts w:ascii="Calibri" w:hAnsi="Calibri" w:cs="Calibri"/>
          <w:sz w:val="26"/>
          <w:szCs w:val="26"/>
        </w:rPr>
        <w:t xml:space="preserve">Creen un proceso para listar los productos disponibles para la venta (entiéndase por productos disponibles todos aquellos que tienen una unidad o más en </w:t>
      </w:r>
      <w:r w:rsidRPr="009F20A5">
        <w:rPr>
          <w:rStyle w:val="nfasis"/>
          <w:rFonts w:ascii="Calibri" w:eastAsiaTheme="majorEastAsia" w:hAnsi="Calibri" w:cs="Calibri"/>
          <w:sz w:val="26"/>
          <w:szCs w:val="26"/>
        </w:rPr>
        <w:t>stock</w:t>
      </w:r>
      <w:r w:rsidRPr="009F20A5">
        <w:rPr>
          <w:rFonts w:ascii="Calibri" w:hAnsi="Calibri" w:cs="Calibri"/>
          <w:sz w:val="26"/>
          <w:szCs w:val="26"/>
        </w:rPr>
        <w:t>).</w:t>
      </w:r>
    </w:p>
    <w:p w14:paraId="73F71717" w14:textId="6C1FBC6A" w:rsidR="009F20A5" w:rsidRDefault="0018471A" w:rsidP="00212C75">
      <w:pPr>
        <w:pStyle w:val="NormalWeb"/>
        <w:jc w:val="center"/>
        <w:rPr>
          <w:rFonts w:ascii="Calibri" w:hAnsi="Calibri" w:cs="Calibri"/>
          <w:sz w:val="26"/>
          <w:szCs w:val="26"/>
        </w:rPr>
      </w:pPr>
      <w:r w:rsidRPr="0018471A">
        <w:rPr>
          <w:rFonts w:ascii="Calibri" w:hAnsi="Calibri" w:cs="Calibri"/>
          <w:sz w:val="26"/>
          <w:szCs w:val="26"/>
        </w:rPr>
        <w:drawing>
          <wp:inline distT="0" distB="0" distL="0" distR="0" wp14:anchorId="188C146A" wp14:editId="31484EDE">
            <wp:extent cx="5400000" cy="240624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009" w14:textId="2C89B0DF" w:rsidR="009F20A5" w:rsidRDefault="0018471A" w:rsidP="00212C75">
      <w:pPr>
        <w:pStyle w:val="NormalWeb"/>
        <w:jc w:val="center"/>
      </w:pPr>
      <w:r w:rsidRPr="0018471A">
        <w:drawing>
          <wp:inline distT="0" distB="0" distL="0" distR="0" wp14:anchorId="51366B42" wp14:editId="1D498061">
            <wp:extent cx="5400000" cy="236824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4A2" w14:textId="60CEADDF" w:rsidR="00876CB0" w:rsidRDefault="00212C75" w:rsidP="00212C75">
      <w:pPr>
        <w:pStyle w:val="NormalWeb"/>
        <w:jc w:val="center"/>
      </w:pPr>
      <w:r w:rsidRPr="00212C75">
        <w:drawing>
          <wp:inline distT="0" distB="0" distL="0" distR="0" wp14:anchorId="73F11C0D" wp14:editId="48A60738">
            <wp:extent cx="3960000" cy="2128398"/>
            <wp:effectExtent l="0" t="0" r="2540" b="571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2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5950" w14:textId="5B823C29" w:rsidR="00212C75" w:rsidRDefault="00212C75" w:rsidP="009F20A5">
      <w:pPr>
        <w:pStyle w:val="NormalWeb"/>
      </w:pPr>
    </w:p>
    <w:p w14:paraId="2E4AD287" w14:textId="077B5286" w:rsidR="00212C75" w:rsidRDefault="00212C75" w:rsidP="009F20A5">
      <w:pPr>
        <w:pStyle w:val="NormalWeb"/>
      </w:pPr>
    </w:p>
    <w:p w14:paraId="7A313489" w14:textId="64F8944C" w:rsidR="006A3D57" w:rsidRPr="00876CB0" w:rsidRDefault="006A3D57" w:rsidP="00876CB0">
      <w:pPr>
        <w:pStyle w:val="Prrafodelista"/>
        <w:numPr>
          <w:ilvl w:val="0"/>
          <w:numId w:val="20"/>
        </w:numPr>
        <w:rPr>
          <w:rFonts w:ascii="Calibri" w:hAnsi="Calibri" w:cs="Calibri"/>
          <w:sz w:val="26"/>
          <w:szCs w:val="26"/>
        </w:rPr>
      </w:pPr>
      <w:r w:rsidRPr="00876CB0">
        <w:rPr>
          <w:rFonts w:ascii="Calibri" w:hAnsi="Calibri" w:cs="Calibri"/>
          <w:sz w:val="26"/>
          <w:szCs w:val="26"/>
        </w:rPr>
        <w:lastRenderedPageBreak/>
        <w:t>Creen el proceso para seleccionar productos y guardarlos en un arreglo.</w:t>
      </w:r>
    </w:p>
    <w:p w14:paraId="66864FFA" w14:textId="453394D7" w:rsidR="006A3D57" w:rsidRDefault="00876CB0" w:rsidP="006A3D57">
      <w:pPr>
        <w:jc w:val="center"/>
        <w:rPr>
          <w:b/>
          <w:bCs/>
          <w:sz w:val="40"/>
          <w:szCs w:val="40"/>
          <w:lang w:val="es-CO"/>
        </w:rPr>
      </w:pPr>
      <w:r w:rsidRPr="00876CB0">
        <w:rPr>
          <w:b/>
          <w:bCs/>
          <w:sz w:val="40"/>
          <w:szCs w:val="40"/>
          <w:lang w:val="es-CO"/>
        </w:rPr>
        <w:drawing>
          <wp:inline distT="0" distB="0" distL="0" distR="0" wp14:anchorId="1629BC24" wp14:editId="3DA30286">
            <wp:extent cx="6227445" cy="3398520"/>
            <wp:effectExtent l="0" t="0" r="190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9852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66E1E5E7" w14:textId="67BC2FE9" w:rsidR="00876CB0" w:rsidRDefault="00876CB0" w:rsidP="006A3D57">
      <w:pPr>
        <w:jc w:val="center"/>
        <w:rPr>
          <w:b/>
          <w:bCs/>
          <w:sz w:val="40"/>
          <w:szCs w:val="40"/>
          <w:lang w:val="es-CO"/>
        </w:rPr>
      </w:pPr>
      <w:r w:rsidRPr="00876CB0">
        <w:rPr>
          <w:b/>
          <w:bCs/>
          <w:sz w:val="40"/>
          <w:szCs w:val="40"/>
          <w:lang w:val="es-CO"/>
        </w:rPr>
        <w:drawing>
          <wp:inline distT="0" distB="0" distL="0" distR="0" wp14:anchorId="2AA43ED3" wp14:editId="31A4B170">
            <wp:extent cx="6227445" cy="2873375"/>
            <wp:effectExtent l="0" t="0" r="1905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87337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3986F4B5" w14:textId="1A41CE16" w:rsidR="00EA764E" w:rsidRPr="009F20A5" w:rsidRDefault="00EA764E" w:rsidP="006A3D57">
      <w:pPr>
        <w:jc w:val="center"/>
        <w:rPr>
          <w:b/>
          <w:bCs/>
          <w:sz w:val="40"/>
          <w:szCs w:val="40"/>
          <w:lang w:val="es-CO"/>
        </w:rPr>
      </w:pPr>
      <w:r w:rsidRPr="00EA764E">
        <w:rPr>
          <w:b/>
          <w:bCs/>
          <w:sz w:val="40"/>
          <w:szCs w:val="40"/>
          <w:lang w:val="es-CO"/>
        </w:rPr>
        <w:lastRenderedPageBreak/>
        <w:drawing>
          <wp:inline distT="0" distB="0" distL="0" distR="0" wp14:anchorId="698BD697" wp14:editId="562DCB67">
            <wp:extent cx="6227445" cy="3192145"/>
            <wp:effectExtent l="0" t="0" r="1905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9214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1AAC540" w14:textId="1EAFF077" w:rsidR="009F20A5" w:rsidRDefault="00876CB0" w:rsidP="00CB3D07">
      <w:pPr>
        <w:ind w:left="-142"/>
        <w:rPr>
          <w:sz w:val="24"/>
          <w:szCs w:val="24"/>
        </w:rPr>
      </w:pPr>
      <w:r w:rsidRPr="00876CB0">
        <w:rPr>
          <w:sz w:val="24"/>
          <w:szCs w:val="24"/>
        </w:rPr>
        <w:t>• Creen un proceso que al seleccionar finalizar compra muestre el listado de los productos seleccionados y el valor a pagar, y que en el momento en que el cliente seleccione pagar se actualice el stock de los productos haciendo el respectivo descuento y sume en una variable acumuladora el valor de la venta.</w:t>
      </w:r>
    </w:p>
    <w:p w14:paraId="0E33BE64" w14:textId="0F754182" w:rsidR="00655F8E" w:rsidRDefault="00EA764E" w:rsidP="00CB3D07">
      <w:pPr>
        <w:ind w:left="-142"/>
        <w:rPr>
          <w:sz w:val="24"/>
          <w:szCs w:val="24"/>
        </w:rPr>
      </w:pPr>
      <w:r w:rsidRPr="00EA764E">
        <w:rPr>
          <w:sz w:val="24"/>
          <w:szCs w:val="24"/>
        </w:rPr>
        <w:drawing>
          <wp:inline distT="0" distB="0" distL="0" distR="0" wp14:anchorId="205ECB68" wp14:editId="5B28D0A2">
            <wp:extent cx="6227445" cy="315023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5023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1D3F31B5" w14:textId="1C62A3AE" w:rsidR="009F20A5" w:rsidRDefault="009F20A5" w:rsidP="00CB3D07">
      <w:pPr>
        <w:ind w:left="-142"/>
        <w:rPr>
          <w:sz w:val="24"/>
          <w:szCs w:val="24"/>
        </w:rPr>
      </w:pPr>
    </w:p>
    <w:p w14:paraId="0F2E0329" w14:textId="47D8C78B" w:rsidR="009F20A5" w:rsidRDefault="009F20A5" w:rsidP="00CB3D07">
      <w:pPr>
        <w:ind w:left="-142"/>
        <w:rPr>
          <w:sz w:val="24"/>
          <w:szCs w:val="24"/>
        </w:rPr>
      </w:pPr>
    </w:p>
    <w:p w14:paraId="626C0087" w14:textId="645D1D7F" w:rsidR="00EA764E" w:rsidRDefault="00EA764E" w:rsidP="00CB3D07">
      <w:pPr>
        <w:ind w:left="-142"/>
        <w:rPr>
          <w:sz w:val="24"/>
          <w:szCs w:val="24"/>
        </w:rPr>
      </w:pPr>
    </w:p>
    <w:p w14:paraId="634184E6" w14:textId="63945DBE" w:rsidR="00EA764E" w:rsidRDefault="00EA764E" w:rsidP="00CB3D07">
      <w:pPr>
        <w:ind w:left="-142"/>
        <w:rPr>
          <w:sz w:val="24"/>
          <w:szCs w:val="24"/>
        </w:rPr>
      </w:pPr>
    </w:p>
    <w:p w14:paraId="4DDD3B55" w14:textId="3D57F85B" w:rsidR="00EA764E" w:rsidRDefault="00EA764E" w:rsidP="00CB3D07">
      <w:pPr>
        <w:ind w:left="-142"/>
        <w:rPr>
          <w:sz w:val="24"/>
          <w:szCs w:val="24"/>
        </w:rPr>
      </w:pPr>
    </w:p>
    <w:p w14:paraId="72DF86A9" w14:textId="304AF345" w:rsidR="00EA764E" w:rsidRDefault="00EA764E" w:rsidP="00CB3D07">
      <w:pPr>
        <w:ind w:left="-14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Actualización del Stock de los productos: </w:t>
      </w:r>
    </w:p>
    <w:p w14:paraId="3C6A5079" w14:textId="5ECD6BF7" w:rsidR="00EA764E" w:rsidRDefault="00EA764E" w:rsidP="00CB3D07">
      <w:pPr>
        <w:ind w:left="-142"/>
        <w:rPr>
          <w:sz w:val="24"/>
          <w:szCs w:val="24"/>
        </w:rPr>
      </w:pPr>
      <w:r w:rsidRPr="00EA764E">
        <w:rPr>
          <w:sz w:val="24"/>
          <w:szCs w:val="24"/>
        </w:rPr>
        <w:drawing>
          <wp:inline distT="0" distB="0" distL="0" distR="0" wp14:anchorId="2FEC4286" wp14:editId="29B6A464">
            <wp:extent cx="6227445" cy="2850515"/>
            <wp:effectExtent l="0" t="0" r="1905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C231" w14:textId="5A1DE5E8" w:rsidR="00EA764E" w:rsidRDefault="00EA764E" w:rsidP="00CB3D07">
      <w:pPr>
        <w:ind w:left="-142"/>
        <w:rPr>
          <w:sz w:val="24"/>
          <w:szCs w:val="24"/>
        </w:rPr>
      </w:pPr>
      <w:r w:rsidRPr="00EA764E">
        <w:rPr>
          <w:sz w:val="24"/>
          <w:szCs w:val="24"/>
        </w:rPr>
        <w:drawing>
          <wp:inline distT="0" distB="0" distL="0" distR="0" wp14:anchorId="4809D903" wp14:editId="28FAECB7">
            <wp:extent cx="6227445" cy="2426970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DE14" w14:textId="59178EFD" w:rsidR="009F20A5" w:rsidRDefault="009F20A5" w:rsidP="00CB3D07">
      <w:pPr>
        <w:ind w:left="-142"/>
        <w:rPr>
          <w:sz w:val="24"/>
          <w:szCs w:val="24"/>
        </w:rPr>
      </w:pPr>
    </w:p>
    <w:p w14:paraId="77D5650F" w14:textId="5092F8E5" w:rsidR="009F20A5" w:rsidRDefault="009F20A5" w:rsidP="00CB3D07">
      <w:pPr>
        <w:ind w:left="-142"/>
        <w:rPr>
          <w:sz w:val="24"/>
          <w:szCs w:val="24"/>
        </w:rPr>
      </w:pPr>
    </w:p>
    <w:p w14:paraId="31633A31" w14:textId="46BC2AD7" w:rsidR="009F20A5" w:rsidRDefault="009F20A5" w:rsidP="00CB3D07">
      <w:pPr>
        <w:ind w:left="-142"/>
        <w:rPr>
          <w:sz w:val="24"/>
          <w:szCs w:val="24"/>
        </w:rPr>
      </w:pPr>
    </w:p>
    <w:p w14:paraId="3BC4470F" w14:textId="73E6D2D4" w:rsidR="009F20A5" w:rsidRDefault="009F20A5" w:rsidP="00CB3D07">
      <w:pPr>
        <w:ind w:left="-142"/>
        <w:rPr>
          <w:sz w:val="24"/>
          <w:szCs w:val="24"/>
        </w:rPr>
      </w:pPr>
    </w:p>
    <w:p w14:paraId="7932FAAF" w14:textId="33C80C87" w:rsidR="009F20A5" w:rsidRDefault="009F20A5" w:rsidP="00CB3D07">
      <w:pPr>
        <w:ind w:left="-142"/>
        <w:rPr>
          <w:sz w:val="24"/>
          <w:szCs w:val="24"/>
        </w:rPr>
      </w:pPr>
    </w:p>
    <w:p w14:paraId="1C9561C0" w14:textId="29D3B9E6" w:rsidR="009F20A5" w:rsidRDefault="009F20A5" w:rsidP="00CB3D07">
      <w:pPr>
        <w:ind w:left="-142"/>
        <w:rPr>
          <w:sz w:val="24"/>
          <w:szCs w:val="24"/>
        </w:rPr>
      </w:pPr>
    </w:p>
    <w:p w14:paraId="3A8F7A68" w14:textId="2D57B70F" w:rsidR="009F20A5" w:rsidRDefault="009F20A5" w:rsidP="00CB3D07">
      <w:pPr>
        <w:ind w:left="-142"/>
        <w:rPr>
          <w:sz w:val="24"/>
          <w:szCs w:val="24"/>
        </w:rPr>
      </w:pPr>
    </w:p>
    <w:p w14:paraId="191674AC" w14:textId="0D86A322" w:rsidR="009F20A5" w:rsidRDefault="009F20A5" w:rsidP="00CB3D07">
      <w:pPr>
        <w:ind w:left="-142"/>
        <w:rPr>
          <w:sz w:val="24"/>
          <w:szCs w:val="24"/>
        </w:rPr>
      </w:pPr>
    </w:p>
    <w:p w14:paraId="012D0F1F" w14:textId="38A9BB7B" w:rsidR="009F20A5" w:rsidRDefault="009F20A5" w:rsidP="00CB3D07">
      <w:pPr>
        <w:ind w:left="-142"/>
        <w:rPr>
          <w:sz w:val="24"/>
          <w:szCs w:val="24"/>
        </w:rPr>
      </w:pPr>
    </w:p>
    <w:p w14:paraId="628A1F65" w14:textId="67E35675" w:rsidR="009F20A5" w:rsidRDefault="009F20A5" w:rsidP="00CB3D07">
      <w:pPr>
        <w:ind w:left="-142"/>
        <w:rPr>
          <w:sz w:val="24"/>
          <w:szCs w:val="24"/>
        </w:rPr>
      </w:pPr>
    </w:p>
    <w:p w14:paraId="382F5720" w14:textId="1A62743F" w:rsidR="009822F9" w:rsidRDefault="009822F9" w:rsidP="009822F9">
      <w:pPr>
        <w:rPr>
          <w:sz w:val="24"/>
          <w:szCs w:val="24"/>
        </w:rPr>
      </w:pPr>
      <w:r w:rsidRPr="009822F9">
        <w:rPr>
          <w:sz w:val="24"/>
          <w:szCs w:val="24"/>
        </w:rPr>
        <w:lastRenderedPageBreak/>
        <w:t>¿Cuáles actividades del sprint se cumplieron?</w:t>
      </w:r>
    </w:p>
    <w:p w14:paraId="4E124B5C" w14:textId="5354BF21" w:rsidR="009822F9" w:rsidRDefault="0098121D" w:rsidP="009822F9">
      <w:pPr>
        <w:rPr>
          <w:sz w:val="24"/>
          <w:szCs w:val="24"/>
        </w:rPr>
      </w:pPr>
      <w:r w:rsidRPr="0098121D">
        <w:rPr>
          <w:sz w:val="24"/>
          <w:szCs w:val="24"/>
        </w:rPr>
        <w:drawing>
          <wp:inline distT="0" distB="0" distL="0" distR="0" wp14:anchorId="75354381" wp14:editId="5D0BDB66">
            <wp:extent cx="6227445" cy="3094355"/>
            <wp:effectExtent l="0" t="0" r="190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4E7" w14:textId="6E475415" w:rsidR="006D60E1" w:rsidRPr="009822F9" w:rsidRDefault="00212C75" w:rsidP="00212C75">
      <w:pPr>
        <w:ind w:left="142" w:right="309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="00B13CF3">
        <w:rPr>
          <w:sz w:val="24"/>
          <w:szCs w:val="24"/>
        </w:rPr>
        <w:t xml:space="preserve">e logro ejecutar todo el código </w:t>
      </w:r>
      <w:r w:rsidR="006D60E1">
        <w:rPr>
          <w:sz w:val="24"/>
          <w:szCs w:val="24"/>
        </w:rPr>
        <w:t xml:space="preserve">en lenguaje </w:t>
      </w:r>
      <w:r>
        <w:rPr>
          <w:sz w:val="24"/>
          <w:szCs w:val="24"/>
        </w:rPr>
        <w:t>JavaScript</w:t>
      </w:r>
      <w:r w:rsidR="006D60E1">
        <w:rPr>
          <w:sz w:val="24"/>
          <w:szCs w:val="24"/>
        </w:rPr>
        <w:t xml:space="preserve"> con </w:t>
      </w:r>
      <w:proofErr w:type="spellStart"/>
      <w:r w:rsidR="006D60E1">
        <w:rPr>
          <w:sz w:val="24"/>
          <w:szCs w:val="24"/>
        </w:rPr>
        <w:t>React</w:t>
      </w:r>
      <w:proofErr w:type="spellEnd"/>
      <w:r w:rsidR="006D60E1">
        <w:rPr>
          <w:sz w:val="24"/>
          <w:szCs w:val="24"/>
        </w:rPr>
        <w:t xml:space="preserve"> como librería principal y adicional a esto también se </w:t>
      </w:r>
      <w:r>
        <w:rPr>
          <w:sz w:val="24"/>
          <w:szCs w:val="24"/>
        </w:rPr>
        <w:t>usaron</w:t>
      </w:r>
      <w:r w:rsidR="006D60E1">
        <w:rPr>
          <w:sz w:val="24"/>
          <w:szCs w:val="24"/>
        </w:rPr>
        <w:t xml:space="preserve"> componentes de Bootstrap, box-</w:t>
      </w:r>
      <w:proofErr w:type="spellStart"/>
      <w:r w:rsidR="006D60E1">
        <w:rPr>
          <w:sz w:val="24"/>
          <w:szCs w:val="24"/>
        </w:rPr>
        <w:t>icon</w:t>
      </w:r>
      <w:proofErr w:type="spellEnd"/>
      <w:r w:rsidR="006D60E1">
        <w:rPr>
          <w:sz w:val="24"/>
          <w:szCs w:val="24"/>
        </w:rPr>
        <w:t>, Reactstrap</w:t>
      </w:r>
      <w:r>
        <w:rPr>
          <w:sz w:val="24"/>
          <w:szCs w:val="24"/>
        </w:rPr>
        <w:t>, logrando</w:t>
      </w:r>
      <w:r w:rsidRPr="00212C75">
        <w:rPr>
          <w:sz w:val="24"/>
          <w:szCs w:val="24"/>
        </w:rPr>
        <w:t xml:space="preserve"> </w:t>
      </w:r>
      <w:r>
        <w:rPr>
          <w:sz w:val="24"/>
          <w:szCs w:val="24"/>
        </w:rPr>
        <w:t>cumplieron todas las funcionalidades del cliente, sin ningún inconveniente, en cuanto a las funcionalidades de las vistas del administrador, tuvimos algunos problemas de desarrollo y tiempo.</w:t>
      </w:r>
    </w:p>
    <w:p w14:paraId="0B2E3800" w14:textId="30E17B1E" w:rsidR="009822F9" w:rsidRPr="005979C9" w:rsidRDefault="009822F9" w:rsidP="005979C9">
      <w:pPr>
        <w:pStyle w:val="Prrafodelista"/>
        <w:numPr>
          <w:ilvl w:val="0"/>
          <w:numId w:val="10"/>
        </w:numPr>
        <w:ind w:left="567" w:right="309"/>
        <w:jc w:val="both"/>
        <w:rPr>
          <w:sz w:val="24"/>
          <w:szCs w:val="24"/>
        </w:rPr>
      </w:pPr>
      <w:r w:rsidRPr="005979C9">
        <w:rPr>
          <w:sz w:val="24"/>
          <w:szCs w:val="24"/>
        </w:rPr>
        <w:t>¿Cuáles no se cumplieron?</w:t>
      </w:r>
    </w:p>
    <w:p w14:paraId="553CE904" w14:textId="2BFF51D7" w:rsidR="009822F9" w:rsidRPr="009822F9" w:rsidRDefault="009822F9" w:rsidP="005979C9">
      <w:pPr>
        <w:ind w:left="567" w:right="3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aplica </w:t>
      </w:r>
    </w:p>
    <w:p w14:paraId="69029147" w14:textId="07271585" w:rsidR="009822F9" w:rsidRPr="005979C9" w:rsidRDefault="009822F9" w:rsidP="005979C9">
      <w:pPr>
        <w:pStyle w:val="Prrafodelista"/>
        <w:numPr>
          <w:ilvl w:val="0"/>
          <w:numId w:val="10"/>
        </w:numPr>
        <w:ind w:left="567" w:right="309"/>
        <w:jc w:val="both"/>
        <w:rPr>
          <w:sz w:val="24"/>
          <w:szCs w:val="24"/>
        </w:rPr>
      </w:pPr>
      <w:r w:rsidRPr="005979C9">
        <w:rPr>
          <w:sz w:val="24"/>
          <w:szCs w:val="24"/>
        </w:rPr>
        <w:t>¿Qué preguntas o dificultades surgieron durante el desarrollo del sprint?</w:t>
      </w:r>
    </w:p>
    <w:p w14:paraId="519711C3" w14:textId="4CB18E55" w:rsidR="009822F9" w:rsidRDefault="006D60E1" w:rsidP="00212C75">
      <w:pPr>
        <w:ind w:left="142" w:right="3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Durante el transcurso del desarrollo del Sprint el grupo presento retiro de integrantes varias veces lo cual nos retrasó la entrega oportuna de los Sprint. </w:t>
      </w:r>
      <w:r w:rsidR="00F06A32">
        <w:rPr>
          <w:sz w:val="24"/>
          <w:szCs w:val="24"/>
        </w:rPr>
        <w:t xml:space="preserve">Por otra parte los profesores encargados de nuestros grupos 7-8 y </w:t>
      </w:r>
      <w:r>
        <w:rPr>
          <w:sz w:val="24"/>
          <w:szCs w:val="24"/>
        </w:rPr>
        <w:t xml:space="preserve">11-12 </w:t>
      </w:r>
      <w:r w:rsidR="00F06A32">
        <w:rPr>
          <w:sz w:val="24"/>
          <w:szCs w:val="24"/>
        </w:rPr>
        <w:t xml:space="preserve"> no se alinearon concretamente en los horarios y temáticas abordadas. </w:t>
      </w:r>
    </w:p>
    <w:p w14:paraId="461C2466" w14:textId="40AD3EFC" w:rsidR="00541F9C" w:rsidRDefault="00541F9C" w:rsidP="005979C9">
      <w:pPr>
        <w:ind w:left="567" w:right="309"/>
        <w:jc w:val="both"/>
        <w:rPr>
          <w:sz w:val="24"/>
          <w:szCs w:val="24"/>
        </w:rPr>
      </w:pPr>
    </w:p>
    <w:p w14:paraId="515632E5" w14:textId="521E6D0D" w:rsidR="00541F9C" w:rsidRPr="00541F9C" w:rsidRDefault="00541F9C" w:rsidP="005979C9">
      <w:pPr>
        <w:ind w:left="567" w:right="309"/>
        <w:jc w:val="both"/>
        <w:rPr>
          <w:b/>
          <w:bCs/>
          <w:color w:val="007FAC"/>
          <w:sz w:val="24"/>
          <w:szCs w:val="24"/>
        </w:rPr>
      </w:pPr>
      <w:r w:rsidRPr="00541F9C">
        <w:rPr>
          <w:b/>
          <w:bCs/>
          <w:color w:val="007FAC"/>
          <w:sz w:val="24"/>
          <w:szCs w:val="24"/>
        </w:rPr>
        <w:t>LINK DEL REPOSITORIO EN GITHUB</w:t>
      </w:r>
    </w:p>
    <w:p w14:paraId="03B9FA4B" w14:textId="428A93F0" w:rsidR="00541F9C" w:rsidRPr="009822F9" w:rsidRDefault="00541F9C" w:rsidP="005979C9">
      <w:pPr>
        <w:ind w:left="567" w:right="309"/>
        <w:jc w:val="both"/>
        <w:rPr>
          <w:sz w:val="24"/>
          <w:szCs w:val="24"/>
        </w:rPr>
      </w:pPr>
      <w:r w:rsidRPr="00541F9C">
        <w:rPr>
          <w:sz w:val="24"/>
          <w:szCs w:val="24"/>
        </w:rPr>
        <w:t>https://github.com/FrontDevSolutions/PanaderiaLaUnica</w:t>
      </w:r>
    </w:p>
    <w:p w14:paraId="0138C5E0" w14:textId="7A0BCBBB" w:rsidR="009822F9" w:rsidRDefault="009822F9" w:rsidP="00CC31E6">
      <w:pPr>
        <w:pStyle w:val="Prrafodelista"/>
        <w:rPr>
          <w:sz w:val="24"/>
          <w:szCs w:val="24"/>
        </w:rPr>
      </w:pPr>
    </w:p>
    <w:p w14:paraId="3193CF54" w14:textId="0E859B6A" w:rsidR="009822F9" w:rsidRDefault="009822F9" w:rsidP="00CC31E6">
      <w:pPr>
        <w:pStyle w:val="Prrafodelista"/>
        <w:rPr>
          <w:sz w:val="24"/>
          <w:szCs w:val="24"/>
        </w:rPr>
      </w:pPr>
    </w:p>
    <w:p w14:paraId="5E394C61" w14:textId="55FFBCF6" w:rsidR="009822F9" w:rsidRDefault="009822F9" w:rsidP="009822F9">
      <w:pPr>
        <w:rPr>
          <w:sz w:val="24"/>
          <w:szCs w:val="24"/>
        </w:rPr>
      </w:pPr>
    </w:p>
    <w:p w14:paraId="2D860F3B" w14:textId="77777777" w:rsidR="00593AA8" w:rsidRPr="002E3336" w:rsidRDefault="00593AA8" w:rsidP="00593AA8">
      <w:pPr>
        <w:pStyle w:val="Ttulo1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PANADERIA</w:t>
      </w:r>
      <w:r w:rsidRPr="00CE2AAA">
        <w:rPr>
          <w:sz w:val="32"/>
          <w:szCs w:val="32"/>
        </w:rPr>
        <w:t xml:space="preserve"> </w:t>
      </w:r>
      <w:r>
        <w:rPr>
          <w:sz w:val="32"/>
          <w:szCs w:val="32"/>
        </w:rPr>
        <w:t>LA UNICA</w:t>
      </w:r>
    </w:p>
    <w:p w14:paraId="5629666C" w14:textId="77777777" w:rsidR="009822F9" w:rsidRDefault="009822F9" w:rsidP="00CC31E6">
      <w:pPr>
        <w:pStyle w:val="Prrafodelista"/>
        <w:rPr>
          <w:sz w:val="24"/>
          <w:szCs w:val="24"/>
        </w:rPr>
      </w:pPr>
    </w:p>
    <w:p w14:paraId="3FD2B972" w14:textId="7892094B" w:rsidR="005F5D22" w:rsidRPr="00973186" w:rsidRDefault="005F5D22" w:rsidP="0097318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973186">
        <w:rPr>
          <w:sz w:val="24"/>
          <w:szCs w:val="24"/>
        </w:rPr>
        <w:t>Nombre de la empresa:</w:t>
      </w:r>
    </w:p>
    <w:p w14:paraId="2ECB05E0" w14:textId="1018CD4B" w:rsidR="000D1AD4" w:rsidRPr="00CE2AAA" w:rsidRDefault="00593AA8" w:rsidP="000D1AD4">
      <w:pPr>
        <w:ind w:firstLine="720"/>
        <w:rPr>
          <w:sz w:val="24"/>
          <w:szCs w:val="24"/>
        </w:rPr>
      </w:pPr>
      <w:r w:rsidRPr="00593AA8">
        <w:rPr>
          <w:sz w:val="24"/>
          <w:szCs w:val="24"/>
        </w:rPr>
        <w:t>FrontDevSolutions</w:t>
      </w:r>
    </w:p>
    <w:p w14:paraId="7532DD06" w14:textId="3B561D7A" w:rsidR="000D1AD4" w:rsidRPr="00CE2AAA" w:rsidRDefault="000D1AD4" w:rsidP="000D1AD4">
      <w:pPr>
        <w:pStyle w:val="Prrafodelista"/>
        <w:numPr>
          <w:ilvl w:val="1"/>
          <w:numId w:val="2"/>
        </w:numPr>
        <w:rPr>
          <w:sz w:val="24"/>
          <w:szCs w:val="24"/>
        </w:rPr>
      </w:pPr>
      <w:r w:rsidRPr="00CE2AAA">
        <w:rPr>
          <w:sz w:val="24"/>
          <w:szCs w:val="24"/>
        </w:rPr>
        <w:t xml:space="preserve">Descripción: </w:t>
      </w:r>
    </w:p>
    <w:p w14:paraId="2634E0F7" w14:textId="77777777" w:rsidR="000D1AD4" w:rsidRPr="00CE2AAA" w:rsidRDefault="000D1AD4" w:rsidP="000D1AD4">
      <w:pPr>
        <w:pStyle w:val="Prrafodelista"/>
        <w:ind w:left="1092"/>
        <w:rPr>
          <w:sz w:val="24"/>
          <w:szCs w:val="24"/>
        </w:rPr>
      </w:pPr>
    </w:p>
    <w:p w14:paraId="79131059" w14:textId="46E9A47C" w:rsidR="00DB324E" w:rsidRDefault="00593AA8" w:rsidP="00973186">
      <w:pPr>
        <w:pStyle w:val="Prrafodelista"/>
        <w:ind w:left="1092" w:right="593"/>
        <w:jc w:val="both"/>
        <w:rPr>
          <w:sz w:val="24"/>
          <w:szCs w:val="24"/>
        </w:rPr>
      </w:pPr>
      <w:r w:rsidRPr="00593AA8">
        <w:rPr>
          <w:sz w:val="24"/>
          <w:szCs w:val="24"/>
        </w:rPr>
        <w:t>Panadería La Única es una microempresa dedicada a ofrecer</w:t>
      </w:r>
      <w:r w:rsidR="00973186">
        <w:rPr>
          <w:sz w:val="24"/>
          <w:szCs w:val="24"/>
        </w:rPr>
        <w:t xml:space="preserve"> </w:t>
      </w:r>
      <w:r w:rsidRPr="00593AA8">
        <w:rPr>
          <w:sz w:val="24"/>
          <w:szCs w:val="24"/>
        </w:rPr>
        <w:t>productos de Panadería, Pastelería y Cafetería.</w:t>
      </w:r>
    </w:p>
    <w:p w14:paraId="28F5002A" w14:textId="77777777" w:rsidR="00593AA8" w:rsidRPr="00CE2AAA" w:rsidRDefault="00593AA8" w:rsidP="000D1AD4">
      <w:pPr>
        <w:pStyle w:val="Prrafodelista"/>
        <w:ind w:left="1092"/>
        <w:rPr>
          <w:sz w:val="24"/>
          <w:szCs w:val="24"/>
        </w:rPr>
      </w:pPr>
    </w:p>
    <w:p w14:paraId="6BDE3F7E" w14:textId="21E238E7" w:rsidR="00593AA8" w:rsidRPr="00973186" w:rsidRDefault="005F5D22" w:rsidP="0097318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973186">
        <w:rPr>
          <w:sz w:val="24"/>
          <w:szCs w:val="24"/>
        </w:rPr>
        <w:t>Dominio:</w:t>
      </w:r>
    </w:p>
    <w:p w14:paraId="74192BA4" w14:textId="1F7C1275" w:rsidR="00593AA8" w:rsidRPr="00593AA8" w:rsidRDefault="00C771A9" w:rsidP="00593AA8">
      <w:pPr>
        <w:ind w:firstLine="720"/>
        <w:rPr>
          <w:sz w:val="24"/>
          <w:szCs w:val="24"/>
        </w:rPr>
      </w:pPr>
      <w:hyperlink r:id="rId33" w:history="1">
        <w:r w:rsidR="00593AA8" w:rsidRPr="00A32BAB">
          <w:rPr>
            <w:rStyle w:val="Hipervnculo"/>
            <w:sz w:val="24"/>
            <w:szCs w:val="24"/>
          </w:rPr>
          <w:t>www.launicapanaderia.com</w:t>
        </w:r>
      </w:hyperlink>
      <w:r w:rsidR="00593AA8">
        <w:rPr>
          <w:sz w:val="24"/>
          <w:szCs w:val="24"/>
        </w:rPr>
        <w:t xml:space="preserve"> </w:t>
      </w:r>
    </w:p>
    <w:p w14:paraId="22FD4E72" w14:textId="1A0A9780" w:rsidR="00DB324E" w:rsidRPr="00973186" w:rsidRDefault="00DB324E" w:rsidP="00973186">
      <w:pPr>
        <w:ind w:firstLine="720"/>
        <w:rPr>
          <w:sz w:val="24"/>
          <w:szCs w:val="24"/>
        </w:rPr>
      </w:pPr>
      <w:r w:rsidRPr="00973186">
        <w:rPr>
          <w:sz w:val="24"/>
          <w:szCs w:val="24"/>
        </w:rPr>
        <w:t>Las áreas funcionales de la empresa son</w:t>
      </w:r>
      <w:r w:rsidR="005D63F9" w:rsidRPr="00973186">
        <w:rPr>
          <w:sz w:val="24"/>
          <w:szCs w:val="24"/>
        </w:rPr>
        <w:t>:</w:t>
      </w:r>
    </w:p>
    <w:p w14:paraId="0E3559D3" w14:textId="08C259D7" w:rsidR="005F5D22" w:rsidRPr="00CE2AAA" w:rsidRDefault="005F5D22" w:rsidP="005979C9">
      <w:pPr>
        <w:pStyle w:val="Prrafodelista"/>
        <w:numPr>
          <w:ilvl w:val="0"/>
          <w:numId w:val="11"/>
        </w:numPr>
        <w:ind w:left="1134"/>
        <w:rPr>
          <w:sz w:val="24"/>
          <w:szCs w:val="24"/>
        </w:rPr>
      </w:pPr>
      <w:r w:rsidRPr="00CE2AAA">
        <w:rPr>
          <w:sz w:val="24"/>
          <w:szCs w:val="24"/>
        </w:rPr>
        <w:t>Administración</w:t>
      </w:r>
    </w:p>
    <w:p w14:paraId="0ED642D3" w14:textId="43A4D26F" w:rsidR="005F5D22" w:rsidRPr="00CE2AAA" w:rsidRDefault="005F5D22" w:rsidP="005979C9">
      <w:pPr>
        <w:pStyle w:val="Prrafodelista"/>
        <w:numPr>
          <w:ilvl w:val="0"/>
          <w:numId w:val="11"/>
        </w:numPr>
        <w:ind w:left="1134"/>
        <w:rPr>
          <w:sz w:val="24"/>
          <w:szCs w:val="24"/>
        </w:rPr>
      </w:pPr>
      <w:r w:rsidRPr="00CE2AAA">
        <w:rPr>
          <w:sz w:val="24"/>
          <w:szCs w:val="24"/>
        </w:rPr>
        <w:t>Compras</w:t>
      </w:r>
    </w:p>
    <w:p w14:paraId="3296FFDE" w14:textId="08D0ACD4" w:rsidR="005F5D22" w:rsidRPr="00CE2AAA" w:rsidRDefault="005F5D22" w:rsidP="005979C9">
      <w:pPr>
        <w:pStyle w:val="Prrafodelista"/>
        <w:numPr>
          <w:ilvl w:val="0"/>
          <w:numId w:val="11"/>
        </w:numPr>
        <w:ind w:left="1134"/>
        <w:rPr>
          <w:sz w:val="24"/>
          <w:szCs w:val="24"/>
        </w:rPr>
      </w:pPr>
      <w:r w:rsidRPr="00CE2AAA">
        <w:rPr>
          <w:sz w:val="24"/>
          <w:szCs w:val="24"/>
        </w:rPr>
        <w:t>Inventarios</w:t>
      </w:r>
    </w:p>
    <w:p w14:paraId="7523118C" w14:textId="19F879A1" w:rsidR="005F5D22" w:rsidRPr="00CE2AAA" w:rsidRDefault="005F5D22" w:rsidP="005979C9">
      <w:pPr>
        <w:pStyle w:val="Prrafodelista"/>
        <w:numPr>
          <w:ilvl w:val="0"/>
          <w:numId w:val="11"/>
        </w:numPr>
        <w:ind w:left="1134"/>
        <w:rPr>
          <w:sz w:val="24"/>
          <w:szCs w:val="24"/>
        </w:rPr>
      </w:pPr>
      <w:r w:rsidRPr="00CE2AAA">
        <w:rPr>
          <w:sz w:val="24"/>
          <w:szCs w:val="24"/>
        </w:rPr>
        <w:t>Ventas</w:t>
      </w:r>
    </w:p>
    <w:p w14:paraId="3ED7BBE5" w14:textId="547387E7" w:rsidR="005F5D22" w:rsidRDefault="005F5D22" w:rsidP="005979C9">
      <w:pPr>
        <w:pStyle w:val="Prrafodelista"/>
        <w:numPr>
          <w:ilvl w:val="0"/>
          <w:numId w:val="11"/>
        </w:numPr>
        <w:ind w:left="1134"/>
        <w:rPr>
          <w:sz w:val="24"/>
          <w:szCs w:val="24"/>
        </w:rPr>
      </w:pPr>
      <w:r w:rsidRPr="00CE2AAA">
        <w:rPr>
          <w:sz w:val="24"/>
          <w:szCs w:val="24"/>
        </w:rPr>
        <w:t>Contabilidad</w:t>
      </w:r>
    </w:p>
    <w:p w14:paraId="6F3186F3" w14:textId="77777777" w:rsidR="00973186" w:rsidRPr="00CE2AAA" w:rsidRDefault="00973186" w:rsidP="00973186">
      <w:pPr>
        <w:pStyle w:val="Prrafodelista"/>
        <w:ind w:left="1134"/>
        <w:rPr>
          <w:sz w:val="24"/>
          <w:szCs w:val="24"/>
        </w:rPr>
      </w:pPr>
    </w:p>
    <w:p w14:paraId="6F8E33E1" w14:textId="199196FA" w:rsidR="005F5D22" w:rsidRDefault="005F5D22" w:rsidP="00973186">
      <w:pPr>
        <w:pStyle w:val="Prrafodelista"/>
        <w:numPr>
          <w:ilvl w:val="0"/>
          <w:numId w:val="19"/>
        </w:numPr>
      </w:pPr>
      <w:r>
        <w:t>Tareas a realizar</w:t>
      </w:r>
    </w:p>
    <w:tbl>
      <w:tblPr>
        <w:tblStyle w:val="Tablaconcuadrcula"/>
        <w:tblW w:w="8505" w:type="dxa"/>
        <w:tblInd w:w="704" w:type="dxa"/>
        <w:tblLook w:val="04A0" w:firstRow="1" w:lastRow="0" w:firstColumn="1" w:lastColumn="0" w:noHBand="0" w:noVBand="1"/>
      </w:tblPr>
      <w:tblGrid>
        <w:gridCol w:w="3119"/>
        <w:gridCol w:w="5386"/>
      </w:tblGrid>
      <w:tr w:rsidR="008D6BFC" w14:paraId="287D20D4" w14:textId="77777777" w:rsidTr="00255E74">
        <w:tc>
          <w:tcPr>
            <w:tcW w:w="3119" w:type="dxa"/>
          </w:tcPr>
          <w:p w14:paraId="2B8608BC" w14:textId="77777777" w:rsidR="008D6BFC" w:rsidRPr="000D2EFF" w:rsidRDefault="008D6BFC" w:rsidP="00255E74">
            <w:pPr>
              <w:jc w:val="center"/>
              <w:rPr>
                <w:rFonts w:asciiTheme="majorHAnsi" w:hAnsiTheme="majorHAnsi"/>
                <w:color w:val="808080" w:themeColor="background1" w:themeShade="80"/>
                <w:sz w:val="24"/>
                <w:szCs w:val="24"/>
              </w:rPr>
            </w:pPr>
            <w:r w:rsidRPr="000D2EFF">
              <w:rPr>
                <w:rFonts w:asciiTheme="majorHAnsi" w:hAnsiTheme="majorHAnsi"/>
                <w:color w:val="808080" w:themeColor="background1" w:themeShade="80"/>
                <w:sz w:val="24"/>
                <w:szCs w:val="24"/>
              </w:rPr>
              <w:t>PERSONA ENCARGADA</w:t>
            </w:r>
          </w:p>
        </w:tc>
        <w:tc>
          <w:tcPr>
            <w:tcW w:w="5386" w:type="dxa"/>
          </w:tcPr>
          <w:p w14:paraId="5009F15B" w14:textId="77777777" w:rsidR="008D6BFC" w:rsidRPr="000D2EFF" w:rsidRDefault="008D6BFC" w:rsidP="00255E74">
            <w:pPr>
              <w:jc w:val="center"/>
              <w:rPr>
                <w:rFonts w:asciiTheme="majorHAnsi" w:hAnsiTheme="majorHAnsi"/>
                <w:color w:val="808080" w:themeColor="background1" w:themeShade="80"/>
                <w:sz w:val="24"/>
                <w:szCs w:val="24"/>
              </w:rPr>
            </w:pPr>
            <w:r w:rsidRPr="000D2EFF">
              <w:rPr>
                <w:rFonts w:asciiTheme="majorHAnsi" w:hAnsiTheme="majorHAnsi"/>
                <w:color w:val="808080" w:themeColor="background1" w:themeShade="80"/>
                <w:sz w:val="24"/>
                <w:szCs w:val="24"/>
              </w:rPr>
              <w:t>TAREA</w:t>
            </w:r>
          </w:p>
        </w:tc>
      </w:tr>
      <w:tr w:rsidR="008D6BFC" w14:paraId="29665C63" w14:textId="77777777" w:rsidTr="00255E74">
        <w:tc>
          <w:tcPr>
            <w:tcW w:w="3119" w:type="dxa"/>
          </w:tcPr>
          <w:p w14:paraId="636126A7" w14:textId="77777777" w:rsidR="008D6BFC" w:rsidRPr="00575D74" w:rsidRDefault="008D6BFC" w:rsidP="00575D74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eastAsia="Times New Roman" w:cstheme="minorHAnsi"/>
                <w:bdr w:val="none" w:sz="0" w:space="0" w:color="auto" w:frame="1"/>
              </w:rPr>
            </w:pPr>
            <w:r w:rsidRPr="00575D74">
              <w:rPr>
                <w:rFonts w:eastAsia="Times New Roman" w:cstheme="minorHAnsi"/>
                <w:bdr w:val="none" w:sz="0" w:space="0" w:color="auto" w:frame="1"/>
              </w:rPr>
              <w:t>Desarrollador</w:t>
            </w:r>
          </w:p>
          <w:p w14:paraId="2114B301" w14:textId="58ACCBD4" w:rsidR="008D6BFC" w:rsidRPr="00575D74" w:rsidRDefault="00D4665B" w:rsidP="00575D74">
            <w:pPr>
              <w:spacing w:before="120" w:after="120"/>
              <w:rPr>
                <w:rFonts w:cstheme="minorHAnsi"/>
              </w:rPr>
            </w:pPr>
            <w:r w:rsidRPr="00D4665B">
              <w:rPr>
                <w:rFonts w:cstheme="minorHAnsi"/>
              </w:rPr>
              <w:t>Ricardo Cruz Murcia</w:t>
            </w:r>
          </w:p>
        </w:tc>
        <w:tc>
          <w:tcPr>
            <w:tcW w:w="5386" w:type="dxa"/>
          </w:tcPr>
          <w:p w14:paraId="3223FB24" w14:textId="1C32E819" w:rsidR="008D6BFC" w:rsidRPr="00575D74" w:rsidRDefault="008D6BFC" w:rsidP="00575D74">
            <w:pPr>
              <w:spacing w:before="120" w:after="120"/>
              <w:rPr>
                <w:rFonts w:cstheme="minorHAnsi"/>
              </w:rPr>
            </w:pPr>
            <w:r w:rsidRPr="00575D74">
              <w:rPr>
                <w:rFonts w:eastAsia="Times New Roman" w:cstheme="minorHAnsi"/>
                <w:bdr w:val="none" w:sz="0" w:space="0" w:color="auto" w:frame="1"/>
              </w:rPr>
              <w:t>Generar las fuentes para el frontend y el backend</w:t>
            </w:r>
            <w:r w:rsidR="00D4665B">
              <w:rPr>
                <w:rFonts w:eastAsia="Times New Roman" w:cstheme="minorHAnsi"/>
                <w:bdr w:val="none" w:sz="0" w:space="0" w:color="auto" w:frame="1"/>
              </w:rPr>
              <w:t xml:space="preserve"> necesarios para la construcción de la página web.</w:t>
            </w:r>
          </w:p>
        </w:tc>
      </w:tr>
      <w:tr w:rsidR="008D6BFC" w14:paraId="4F08BC35" w14:textId="77777777" w:rsidTr="00255E74">
        <w:tc>
          <w:tcPr>
            <w:tcW w:w="3119" w:type="dxa"/>
          </w:tcPr>
          <w:p w14:paraId="56F3004E" w14:textId="77777777" w:rsidR="008D6BFC" w:rsidRPr="00575D74" w:rsidRDefault="008D6BFC" w:rsidP="00575D74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eastAsia="Times New Roman" w:cstheme="minorHAnsi"/>
                <w:bdr w:val="none" w:sz="0" w:space="0" w:color="auto" w:frame="1"/>
              </w:rPr>
            </w:pPr>
            <w:r w:rsidRPr="00575D74">
              <w:rPr>
                <w:rFonts w:eastAsia="Times New Roman" w:cstheme="minorHAnsi"/>
                <w:bdr w:val="none" w:sz="0" w:space="0" w:color="auto" w:frame="1"/>
              </w:rPr>
              <w:t>Analista</w:t>
            </w:r>
          </w:p>
          <w:p w14:paraId="435F8EF8" w14:textId="05C61D0C" w:rsidR="008D6BFC" w:rsidRPr="00575D74" w:rsidRDefault="00D4665B" w:rsidP="00575D74">
            <w:pPr>
              <w:spacing w:before="120" w:after="120"/>
              <w:rPr>
                <w:rFonts w:cstheme="minorHAnsi"/>
              </w:rPr>
            </w:pPr>
            <w:r w:rsidRPr="00D4665B">
              <w:rPr>
                <w:rFonts w:cstheme="minorHAnsi"/>
              </w:rPr>
              <w:t>Jose David Vera Arenas</w:t>
            </w:r>
          </w:p>
        </w:tc>
        <w:tc>
          <w:tcPr>
            <w:tcW w:w="5386" w:type="dxa"/>
          </w:tcPr>
          <w:p w14:paraId="43FCA9BE" w14:textId="67FECEDC" w:rsidR="008D6BFC" w:rsidRPr="00575D74" w:rsidRDefault="008D6BFC" w:rsidP="00575D74">
            <w:pPr>
              <w:spacing w:before="120" w:after="120"/>
              <w:rPr>
                <w:rFonts w:cstheme="minorHAnsi"/>
              </w:rPr>
            </w:pPr>
            <w:r w:rsidRPr="00575D74">
              <w:rPr>
                <w:rFonts w:eastAsia="Times New Roman" w:cstheme="minorHAnsi"/>
                <w:bdr w:val="none" w:sz="0" w:space="0" w:color="auto" w:frame="1"/>
              </w:rPr>
              <w:t>Levantar las necesidades del negocio para convertirlas en requerimientos del sistema</w:t>
            </w:r>
            <w:r w:rsidR="00D4665B">
              <w:rPr>
                <w:rFonts w:eastAsia="Times New Roman" w:cstheme="minorHAnsi"/>
                <w:bdr w:val="none" w:sz="0" w:space="0" w:color="auto" w:frame="1"/>
              </w:rPr>
              <w:t>.</w:t>
            </w:r>
          </w:p>
        </w:tc>
      </w:tr>
      <w:tr w:rsidR="008D6BFC" w14:paraId="4AFD2086" w14:textId="77777777" w:rsidTr="00255E74">
        <w:tc>
          <w:tcPr>
            <w:tcW w:w="3119" w:type="dxa"/>
          </w:tcPr>
          <w:p w14:paraId="1D292375" w14:textId="37AA9340" w:rsidR="008D6BFC" w:rsidRPr="00575D74" w:rsidRDefault="00134BE8" w:rsidP="00575D74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Desarollador</w:t>
            </w:r>
            <w:proofErr w:type="spellEnd"/>
          </w:p>
          <w:p w14:paraId="4E42100D" w14:textId="416EA183" w:rsidR="008D6BFC" w:rsidRPr="00575D74" w:rsidRDefault="00D4665B" w:rsidP="00575D74">
            <w:pPr>
              <w:spacing w:before="120" w:after="120"/>
              <w:rPr>
                <w:rFonts w:cstheme="minorHAnsi"/>
              </w:rPr>
            </w:pPr>
            <w:r w:rsidRPr="00D4665B">
              <w:rPr>
                <w:rFonts w:cstheme="minorHAnsi"/>
              </w:rPr>
              <w:t>Jossett Ruiz Mariani</w:t>
            </w:r>
          </w:p>
        </w:tc>
        <w:tc>
          <w:tcPr>
            <w:tcW w:w="5386" w:type="dxa"/>
          </w:tcPr>
          <w:p w14:paraId="576EA6AD" w14:textId="77777777" w:rsidR="008D6BFC" w:rsidRPr="00575D74" w:rsidRDefault="008D6BFC" w:rsidP="00575D74">
            <w:pPr>
              <w:spacing w:before="120" w:after="120"/>
              <w:rPr>
                <w:rFonts w:cstheme="minorHAnsi"/>
              </w:rPr>
            </w:pPr>
            <w:r w:rsidRPr="00575D74">
              <w:rPr>
                <w:rFonts w:eastAsia="Times New Roman" w:cstheme="minorHAnsi"/>
              </w:rPr>
              <w:t xml:space="preserve">Conocer el producto </w:t>
            </w:r>
            <w:r w:rsidRPr="00575D74">
              <w:rPr>
                <w:rFonts w:eastAsia="Times New Roman" w:cstheme="minorHAnsi"/>
                <w:i/>
              </w:rPr>
              <w:t>software</w:t>
            </w:r>
            <w:r w:rsidRPr="00575D74">
              <w:rPr>
                <w:rFonts w:eastAsia="Times New Roman" w:cstheme="minorHAnsi"/>
              </w:rPr>
              <w:t xml:space="preserve"> que se va a elaborar en el proyecto</w:t>
            </w:r>
          </w:p>
        </w:tc>
      </w:tr>
      <w:tr w:rsidR="008D6BFC" w14:paraId="318CCEA2" w14:textId="77777777" w:rsidTr="00255E74">
        <w:tc>
          <w:tcPr>
            <w:tcW w:w="3119" w:type="dxa"/>
          </w:tcPr>
          <w:p w14:paraId="6BD5A12C" w14:textId="77777777" w:rsidR="008D6BFC" w:rsidRPr="00575D74" w:rsidRDefault="008D6BFC" w:rsidP="00575D74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eastAsia="Times New Roman" w:cstheme="minorHAnsi"/>
              </w:rPr>
            </w:pPr>
            <w:r w:rsidRPr="00575D74">
              <w:rPr>
                <w:rFonts w:eastAsia="Times New Roman" w:cstheme="minorHAnsi"/>
              </w:rPr>
              <w:t>Administrador de BD</w:t>
            </w:r>
          </w:p>
          <w:p w14:paraId="7D9515C8" w14:textId="2E945D59" w:rsidR="008D6BFC" w:rsidRPr="00575D74" w:rsidRDefault="00D4665B" w:rsidP="00575D74">
            <w:pPr>
              <w:spacing w:before="120" w:after="120"/>
              <w:rPr>
                <w:rFonts w:cstheme="minorHAnsi"/>
              </w:rPr>
            </w:pPr>
            <w:r w:rsidRPr="00D4665B">
              <w:rPr>
                <w:rFonts w:cstheme="minorHAnsi"/>
              </w:rPr>
              <w:t>José Javier Sierra Oviedo</w:t>
            </w:r>
          </w:p>
        </w:tc>
        <w:tc>
          <w:tcPr>
            <w:tcW w:w="5386" w:type="dxa"/>
          </w:tcPr>
          <w:p w14:paraId="5B71A326" w14:textId="77777777" w:rsidR="008D6BFC" w:rsidRPr="00575D74" w:rsidRDefault="008D6BFC" w:rsidP="00575D74">
            <w:pPr>
              <w:spacing w:before="120" w:after="120"/>
              <w:rPr>
                <w:rFonts w:cstheme="minorHAnsi"/>
              </w:rPr>
            </w:pPr>
            <w:r w:rsidRPr="00575D74">
              <w:rPr>
                <w:rFonts w:eastAsia="Times New Roman" w:cstheme="minorHAnsi"/>
              </w:rPr>
              <w:t>Gestionar y disponer el motor de base de datos para el proyecto de desarrollo de </w:t>
            </w:r>
            <w:r w:rsidRPr="00575D74">
              <w:rPr>
                <w:rFonts w:eastAsia="Times New Roman" w:cstheme="minorHAnsi"/>
                <w:i/>
                <w:iCs/>
                <w:bdr w:val="none" w:sz="0" w:space="0" w:color="auto" w:frame="1"/>
              </w:rPr>
              <w:t>software</w:t>
            </w:r>
          </w:p>
        </w:tc>
      </w:tr>
      <w:tr w:rsidR="008D6BFC" w14:paraId="7A364C6F" w14:textId="77777777" w:rsidTr="00255E74">
        <w:tc>
          <w:tcPr>
            <w:tcW w:w="3119" w:type="dxa"/>
          </w:tcPr>
          <w:p w14:paraId="01DFF0ED" w14:textId="77777777" w:rsidR="008D6BFC" w:rsidRPr="00575D74" w:rsidRDefault="008D6BFC" w:rsidP="00575D74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eastAsia="Times New Roman" w:cstheme="minorHAnsi"/>
              </w:rPr>
            </w:pPr>
            <w:r w:rsidRPr="00575D74">
              <w:rPr>
                <w:rFonts w:eastAsia="Times New Roman" w:cstheme="minorHAnsi"/>
              </w:rPr>
              <w:t>Scrum Master</w:t>
            </w:r>
          </w:p>
          <w:p w14:paraId="072A5FEF" w14:textId="6FD7B2E0" w:rsidR="008D6BFC" w:rsidRPr="00575D74" w:rsidRDefault="00D4665B" w:rsidP="00575D74">
            <w:pPr>
              <w:spacing w:before="120" w:after="120"/>
              <w:rPr>
                <w:rFonts w:cstheme="minorHAnsi"/>
              </w:rPr>
            </w:pPr>
            <w:r w:rsidRPr="00D4665B">
              <w:rPr>
                <w:rFonts w:cstheme="minorHAnsi"/>
              </w:rPr>
              <w:t>Alejandra Gómez Sanchez</w:t>
            </w:r>
          </w:p>
        </w:tc>
        <w:tc>
          <w:tcPr>
            <w:tcW w:w="5386" w:type="dxa"/>
          </w:tcPr>
          <w:p w14:paraId="7FAF1144" w14:textId="77777777" w:rsidR="008D6BFC" w:rsidRPr="00575D74" w:rsidRDefault="008D6BFC" w:rsidP="00575D74">
            <w:pPr>
              <w:spacing w:before="120" w:after="120"/>
              <w:rPr>
                <w:rFonts w:cstheme="minorHAnsi"/>
              </w:rPr>
            </w:pPr>
            <w:r w:rsidRPr="00575D74">
              <w:rPr>
                <w:rFonts w:eastAsia="Times New Roman" w:cstheme="minorHAnsi"/>
              </w:rPr>
              <w:t>Gestionar todas las ceremonias y actividades de la metodología Scrum y asignar los recursos a cada rol</w:t>
            </w:r>
          </w:p>
        </w:tc>
      </w:tr>
    </w:tbl>
    <w:p w14:paraId="69CAC00C" w14:textId="7D93274F" w:rsidR="000D2EFF" w:rsidRDefault="000D2EFF" w:rsidP="00F75F9F"/>
    <w:p w14:paraId="1157EF3F" w14:textId="3552CE93" w:rsidR="00973186" w:rsidRDefault="00973186" w:rsidP="00F75F9F"/>
    <w:p w14:paraId="44CBB285" w14:textId="558C7F58" w:rsidR="00D4665B" w:rsidRDefault="00D4665B" w:rsidP="00F75F9F"/>
    <w:p w14:paraId="09FE2372" w14:textId="77777777" w:rsidR="00D4665B" w:rsidRDefault="00D4665B" w:rsidP="00F75F9F"/>
    <w:tbl>
      <w:tblPr>
        <w:tblStyle w:val="Tablaconcuadrcula"/>
        <w:tblW w:w="0" w:type="auto"/>
        <w:tblInd w:w="279" w:type="dxa"/>
        <w:tblLook w:val="04A0" w:firstRow="1" w:lastRow="0" w:firstColumn="1" w:lastColumn="0" w:noHBand="0" w:noVBand="1"/>
      </w:tblPr>
      <w:tblGrid>
        <w:gridCol w:w="2496"/>
        <w:gridCol w:w="6516"/>
      </w:tblGrid>
      <w:tr w:rsidR="00BF24F6" w14:paraId="7D94CAD2" w14:textId="77777777" w:rsidTr="00770C19">
        <w:tc>
          <w:tcPr>
            <w:tcW w:w="2496" w:type="dxa"/>
            <w:vAlign w:val="center"/>
          </w:tcPr>
          <w:p w14:paraId="7B198E8D" w14:textId="043C49BC" w:rsidR="00917774" w:rsidRPr="00875965" w:rsidRDefault="006B7E06" w:rsidP="00DA71D3">
            <w:pPr>
              <w:pStyle w:val="Prrafodelista"/>
              <w:ind w:left="0"/>
              <w:jc w:val="center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drawing>
                <wp:inline distT="0" distB="0" distL="0" distR="0" wp14:anchorId="0F11959F" wp14:editId="097C4117">
                  <wp:extent cx="1440000" cy="1892572"/>
                  <wp:effectExtent l="0" t="0" r="8255" b="0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89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  <w:vAlign w:val="center"/>
          </w:tcPr>
          <w:p w14:paraId="1E7EB28F" w14:textId="7E074652" w:rsidR="00973186" w:rsidRPr="00575D74" w:rsidRDefault="006B7E06" w:rsidP="0064350C">
            <w:pPr>
              <w:spacing w:before="80" w:after="80"/>
              <w:jc w:val="center"/>
            </w:pPr>
            <w:r w:rsidRPr="00EA764E">
              <w:rPr>
                <w:sz w:val="24"/>
                <w:szCs w:val="24"/>
              </w:rPr>
              <w:drawing>
                <wp:inline distT="0" distB="0" distL="0" distR="0" wp14:anchorId="7821B9DD" wp14:editId="5739FB48">
                  <wp:extent cx="3600000" cy="1647843"/>
                  <wp:effectExtent l="0" t="0" r="635" b="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6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F6" w14:paraId="357C9AD9" w14:textId="77777777" w:rsidTr="00770C19">
        <w:tc>
          <w:tcPr>
            <w:tcW w:w="2496" w:type="dxa"/>
            <w:vAlign w:val="center"/>
          </w:tcPr>
          <w:p w14:paraId="5035E74E" w14:textId="284176C7" w:rsidR="00973186" w:rsidRPr="00875965" w:rsidRDefault="006B7E06" w:rsidP="00DA71D3">
            <w:pPr>
              <w:pStyle w:val="Prrafodelista"/>
              <w:ind w:left="0"/>
              <w:jc w:val="center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drawing>
                <wp:inline distT="0" distB="0" distL="0" distR="0" wp14:anchorId="727670CE" wp14:editId="099267BD">
                  <wp:extent cx="1440000" cy="2186974"/>
                  <wp:effectExtent l="0" t="0" r="8255" b="381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18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  <w:vAlign w:val="center"/>
          </w:tcPr>
          <w:p w14:paraId="3EF76F7B" w14:textId="20B2662A" w:rsidR="00973186" w:rsidRPr="00575D74" w:rsidRDefault="006B7E06" w:rsidP="0064350C">
            <w:pPr>
              <w:spacing w:before="80" w:after="80"/>
              <w:jc w:val="center"/>
            </w:pPr>
            <w:r w:rsidRPr="006B7E06">
              <w:drawing>
                <wp:inline distT="0" distB="0" distL="0" distR="0" wp14:anchorId="77060F21" wp14:editId="681F6BCB">
                  <wp:extent cx="3600000" cy="1811930"/>
                  <wp:effectExtent l="0" t="0" r="635" b="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1193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F6" w14:paraId="14E02365" w14:textId="77777777" w:rsidTr="00770C19">
        <w:tc>
          <w:tcPr>
            <w:tcW w:w="2496" w:type="dxa"/>
            <w:vAlign w:val="center"/>
          </w:tcPr>
          <w:p w14:paraId="084D5685" w14:textId="0936A2FC" w:rsidR="00973186" w:rsidRPr="00875965" w:rsidRDefault="006B7E06" w:rsidP="006B7E06">
            <w:pPr>
              <w:pStyle w:val="Prrafodelista"/>
              <w:ind w:left="0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drawing>
                <wp:inline distT="0" distB="0" distL="0" distR="0" wp14:anchorId="101740C4" wp14:editId="234D4F26">
                  <wp:extent cx="1440000" cy="2191304"/>
                  <wp:effectExtent l="0" t="0" r="8255" b="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19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  <w:vAlign w:val="center"/>
          </w:tcPr>
          <w:p w14:paraId="7A39DA2C" w14:textId="4204BF1B" w:rsidR="00973186" w:rsidRDefault="006B7E06" w:rsidP="00FC7BBF">
            <w:pPr>
              <w:spacing w:before="80" w:after="80"/>
              <w:jc w:val="center"/>
            </w:pPr>
            <w:r w:rsidRPr="006B7E06">
              <w:drawing>
                <wp:inline distT="0" distB="0" distL="0" distR="0" wp14:anchorId="4B243A1C" wp14:editId="2ECD3F11">
                  <wp:extent cx="3600000" cy="1815968"/>
                  <wp:effectExtent l="0" t="0" r="635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15968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9FCDE12" w14:textId="30BDBE4A" w:rsidR="00BF24F6" w:rsidRPr="00575D74" w:rsidRDefault="00BF24F6" w:rsidP="00FC7BBF">
            <w:pPr>
              <w:spacing w:before="80" w:after="80"/>
              <w:jc w:val="center"/>
            </w:pPr>
          </w:p>
        </w:tc>
      </w:tr>
      <w:tr w:rsidR="00BF24F6" w14:paraId="643E5704" w14:textId="77777777" w:rsidTr="00770C19">
        <w:tc>
          <w:tcPr>
            <w:tcW w:w="2496" w:type="dxa"/>
            <w:vAlign w:val="center"/>
          </w:tcPr>
          <w:p w14:paraId="75BA9EC6" w14:textId="7768FF11" w:rsidR="00973186" w:rsidRPr="00875965" w:rsidRDefault="006B7E06" w:rsidP="00DA71D3">
            <w:pPr>
              <w:pStyle w:val="Prrafodelista"/>
              <w:ind w:left="0"/>
              <w:jc w:val="center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drawing>
                <wp:inline distT="0" distB="0" distL="0" distR="0" wp14:anchorId="120E2172" wp14:editId="3B0E9EE8">
                  <wp:extent cx="1440000" cy="2176551"/>
                  <wp:effectExtent l="0" t="0" r="8255" b="0"/>
                  <wp:docPr id="202" name="Imagen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17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  <w:vAlign w:val="center"/>
          </w:tcPr>
          <w:p w14:paraId="1369FDE8" w14:textId="50338E1C" w:rsidR="00973186" w:rsidRPr="00575D74" w:rsidRDefault="006B7E06" w:rsidP="00CB0AB2">
            <w:pPr>
              <w:spacing w:before="80" w:after="80"/>
              <w:jc w:val="center"/>
            </w:pPr>
            <w:r>
              <w:rPr>
                <w:noProof/>
              </w:rPr>
              <w:drawing>
                <wp:inline distT="0" distB="0" distL="0" distR="0" wp14:anchorId="64DFA59B" wp14:editId="0D81D592">
                  <wp:extent cx="3600000" cy="1825811"/>
                  <wp:effectExtent l="0" t="0" r="635" b="3175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4554" b="5242"/>
                          <a:stretch/>
                        </pic:blipFill>
                        <pic:spPr bwMode="auto">
                          <a:xfrm>
                            <a:off x="0" y="0"/>
                            <a:ext cx="3600000" cy="182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F6" w14:paraId="3221F508" w14:textId="77777777" w:rsidTr="00770C19">
        <w:tc>
          <w:tcPr>
            <w:tcW w:w="2496" w:type="dxa"/>
            <w:vAlign w:val="center"/>
          </w:tcPr>
          <w:p w14:paraId="469D14F6" w14:textId="240EB49E" w:rsidR="00973186" w:rsidRPr="00875965" w:rsidRDefault="006B7E06" w:rsidP="00DA71D3">
            <w:pPr>
              <w:pStyle w:val="Prrafodelista"/>
              <w:ind w:left="0"/>
              <w:jc w:val="center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lastRenderedPageBreak/>
              <w:drawing>
                <wp:inline distT="0" distB="0" distL="0" distR="0" wp14:anchorId="6333C579" wp14:editId="633F6A66">
                  <wp:extent cx="1440000" cy="1921384"/>
                  <wp:effectExtent l="0" t="0" r="8255" b="317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1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</w:tcPr>
          <w:p w14:paraId="1339F969" w14:textId="4A49C8A5" w:rsidR="00973186" w:rsidRPr="00575D74" w:rsidRDefault="00770C19" w:rsidP="00DA71D3">
            <w:pPr>
              <w:spacing w:before="80" w:after="80"/>
              <w:jc w:val="both"/>
            </w:pPr>
            <w:r w:rsidRPr="00770C19">
              <w:drawing>
                <wp:inline distT="0" distB="0" distL="0" distR="0" wp14:anchorId="0BA34992" wp14:editId="0D3D1711">
                  <wp:extent cx="3960000" cy="1700777"/>
                  <wp:effectExtent l="0" t="0" r="2540" b="0"/>
                  <wp:docPr id="214" name="Imagen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1700777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F6" w14:paraId="00C8871E" w14:textId="77777777" w:rsidTr="00770C19">
        <w:tc>
          <w:tcPr>
            <w:tcW w:w="2496" w:type="dxa"/>
            <w:vAlign w:val="center"/>
          </w:tcPr>
          <w:p w14:paraId="5BC1FD1C" w14:textId="77C8D9DA" w:rsidR="00973186" w:rsidRPr="00875965" w:rsidRDefault="006B7E06" w:rsidP="00DA71D3">
            <w:pPr>
              <w:pStyle w:val="Prrafodelista"/>
              <w:ind w:left="0"/>
              <w:jc w:val="center"/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</w:pPr>
            <w:r w:rsidRPr="006B7E06">
              <w:rPr>
                <w:rFonts w:asciiTheme="majorHAnsi" w:hAnsiTheme="majorHAnsi"/>
                <w:b/>
                <w:color w:val="808080" w:themeColor="background1" w:themeShade="80"/>
                <w:sz w:val="28"/>
              </w:rPr>
              <w:drawing>
                <wp:inline distT="0" distB="0" distL="0" distR="0" wp14:anchorId="6F5A72C2" wp14:editId="7DDCA8DA">
                  <wp:extent cx="1440000" cy="1894091"/>
                  <wp:effectExtent l="0" t="0" r="8255" b="0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894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</w:tcPr>
          <w:p w14:paraId="3C1806C5" w14:textId="14C09E81" w:rsidR="00973186" w:rsidRPr="00575D74" w:rsidRDefault="00770C19" w:rsidP="00DA71D3">
            <w:pPr>
              <w:spacing w:before="80" w:after="80"/>
              <w:jc w:val="both"/>
            </w:pPr>
            <w:r w:rsidRPr="00770C19">
              <w:drawing>
                <wp:inline distT="0" distB="0" distL="0" distR="0" wp14:anchorId="3C8D6F63" wp14:editId="3FB15E8D">
                  <wp:extent cx="3996000" cy="1825435"/>
                  <wp:effectExtent l="0" t="0" r="5080" b="381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82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75737" w14:textId="1CA62FF8" w:rsidR="00973186" w:rsidRPr="00F75F9F" w:rsidRDefault="00973186" w:rsidP="00F75F9F"/>
    <w:sectPr w:rsidR="00973186" w:rsidRPr="00F75F9F" w:rsidSect="008D2514">
      <w:type w:val="continuous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7B756" w14:textId="77777777" w:rsidR="00C771A9" w:rsidRDefault="00C771A9">
      <w:pPr>
        <w:spacing w:after="0" w:line="240" w:lineRule="auto"/>
      </w:pPr>
      <w:r>
        <w:separator/>
      </w:r>
    </w:p>
  </w:endnote>
  <w:endnote w:type="continuationSeparator" w:id="0">
    <w:p w14:paraId="5DC98143" w14:textId="77777777" w:rsidR="00C771A9" w:rsidRDefault="00C771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bster Two">
    <w:panose1 w:val="02000506000000020003"/>
    <w:charset w:val="00"/>
    <w:family w:val="auto"/>
    <w:pitch w:val="variable"/>
    <w:sig w:usb0="8000002F" w:usb1="40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8B9CA" w14:textId="405AEF7D" w:rsidR="007005AC" w:rsidRDefault="008D2514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1E179C7" wp14:editId="7D5E4A47">
              <wp:simplePos x="0" y="0"/>
              <wp:positionH relativeFrom="margin">
                <wp:posOffset>6310833</wp:posOffset>
              </wp:positionH>
              <wp:positionV relativeFrom="margin">
                <wp:posOffset>6456680</wp:posOffset>
              </wp:positionV>
              <wp:extent cx="128270" cy="2823210"/>
              <wp:effectExtent l="0" t="0" r="5080" b="3810"/>
              <wp:wrapNone/>
              <wp:docPr id="46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rgbClr val="2B4586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32500</wp14:pctHeight>
              </wp14:sizeRelV>
            </wp:anchor>
          </w:drawing>
        </mc:Choice>
        <mc:Fallback>
          <w:pict>
            <v:rect w14:anchorId="5A644D23" id="Rectángulo 9" o:spid="_x0000_s1026" style="position:absolute;margin-left:496.9pt;margin-top:508.4pt;width:10.1pt;height:222.3pt;z-index:251673600;visibility:visible;mso-wrap-style:square;mso-width-percent:0;mso-height-percent:325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3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" fillcolor="#2b4586" stroked="f">
              <w10:wrap anchorx="margin" anchory="margin"/>
            </v:rect>
          </w:pict>
        </mc:Fallback>
      </mc:AlternateContent>
    </w:r>
    <w:r w:rsidR="00C000E8"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E6282BA" wp14:editId="443DCAA6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Cuadro de tex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3879B1" w14:textId="77777777" w:rsidR="007005AC" w:rsidRDefault="007005AC">
                          <w:pPr>
                            <w:pStyle w:val="Sinespaciado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1E6282BA" id="_x0000_t202" coordsize="21600,21600" o:spt="202" path="m,l,21600r21600,l21600,xe">
              <v:stroke joinstyle="miter"/>
              <v:path gradientshapeok="t" o:connecttype="rect"/>
            </v:shapetype>
            <v:shape id="Cuadro de texto 5" o:spid="_x0000_s1037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" filled="f" stroked="f">
              <v:textbox style="mso-fit-shape-to-text:t" inset=",0,,0">
                <w:txbxContent>
                  <w:p w14:paraId="7F3879B1" w14:textId="77777777" w:rsidR="007005AC" w:rsidRDefault="007005AC">
                    <w:pPr>
                      <w:pStyle w:val="Sinespaciado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 w:rsidR="00C000E8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1941B2C" wp14:editId="79E32ACB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6613525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9409430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Cuadro de texto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2B98C" w14:textId="77777777" w:rsidR="007005AC" w:rsidRDefault="00C000E8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>PAGE  \* Arabic  \* MERGEFORMAT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875965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5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941B2C" id="Cuadro de texto 6" o:spid="_x0000_s1038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" filled="f" stroked="f">
              <v:textbox style="layout-flow:vertical">
                <w:txbxContent>
                  <w:p w14:paraId="31B2B98C" w14:textId="77777777" w:rsidR="007005AC" w:rsidRDefault="00C000E8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>PAGE  \* Arabic  \* MERGEFORMAT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875965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5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C000E8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AED9659" wp14:editId="27AD9DB0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ctángul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 xmlns:oel="http://schemas.microsoft.com/office/2019/extlst">
          <w:pict>
            <v:rect w14:anchorId="2013F30C" id="Rectángulo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" filled="f" strokecolor="black [3213]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B36D1" w14:textId="77777777" w:rsidR="00C771A9" w:rsidRDefault="00C771A9">
      <w:pPr>
        <w:spacing w:after="0" w:line="240" w:lineRule="auto"/>
      </w:pPr>
      <w:r>
        <w:separator/>
      </w:r>
    </w:p>
  </w:footnote>
  <w:footnote w:type="continuationSeparator" w:id="0">
    <w:p w14:paraId="38D84353" w14:textId="77777777" w:rsidR="00C771A9" w:rsidRDefault="00C771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CA20F" w14:textId="7BA27090" w:rsidR="008D2514" w:rsidRDefault="008D2514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5B09065" wp14:editId="31066E99">
              <wp:simplePos x="0" y="0"/>
              <wp:positionH relativeFrom="margin">
                <wp:posOffset>6310427</wp:posOffset>
              </wp:positionH>
              <wp:positionV relativeFrom="margin">
                <wp:posOffset>-227330</wp:posOffset>
              </wp:positionV>
              <wp:extent cx="128270" cy="6297930"/>
              <wp:effectExtent l="0" t="0" r="0" b="0"/>
              <wp:wrapNone/>
              <wp:docPr id="47" name="Rectángul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>
          <w:pict>
            <v:rect w14:anchorId="4ABF2E22" id="Rectángulo 8" o:spid="_x0000_s1026" style="position:absolute;margin-left:496.9pt;margin-top:-17.9pt;width:10.1pt;height:495.9pt;z-index:251672576;visibility:visible;mso-wrap-style:square;mso-width-percent:20;mso-height-percent:725;mso-wrap-distance-left:9pt;mso-wrap-distance-top:0;mso-wrap-distance-right:9pt;mso-wrap-distance-bottom:0;mso-position-horizontal:absolute;mso-position-horizontal-relative:margin;mso-position-vertical:absolute;mso-position-vertical-relative:margin;mso-width-percent:20;mso-height-percent:7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" fillcolor="black [3213]" stroked="f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3A66"/>
    <w:multiLevelType w:val="hybridMultilevel"/>
    <w:tmpl w:val="20445CE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431E1"/>
    <w:multiLevelType w:val="hybridMultilevel"/>
    <w:tmpl w:val="7698173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F4686"/>
    <w:multiLevelType w:val="hybridMultilevel"/>
    <w:tmpl w:val="A1F6D83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9A611F"/>
    <w:multiLevelType w:val="hybridMultilevel"/>
    <w:tmpl w:val="6B9EF276"/>
    <w:lvl w:ilvl="0" w:tplc="31AAA39E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D50C8"/>
    <w:multiLevelType w:val="hybridMultilevel"/>
    <w:tmpl w:val="8864CDFE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D50C7"/>
    <w:multiLevelType w:val="hybridMultilevel"/>
    <w:tmpl w:val="32CC09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99342C7"/>
    <w:multiLevelType w:val="hybridMultilevel"/>
    <w:tmpl w:val="154666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3C532E"/>
    <w:multiLevelType w:val="hybridMultilevel"/>
    <w:tmpl w:val="7756B050"/>
    <w:lvl w:ilvl="0" w:tplc="8A02DC0C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D125C2"/>
    <w:multiLevelType w:val="hybridMultilevel"/>
    <w:tmpl w:val="2E54BCC4"/>
    <w:lvl w:ilvl="0" w:tplc="ABB488EC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  <w:sz w:val="26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5E72CC"/>
    <w:multiLevelType w:val="hybridMultilevel"/>
    <w:tmpl w:val="CAB403BE"/>
    <w:lvl w:ilvl="0" w:tplc="240A0015">
      <w:start w:val="1"/>
      <w:numFmt w:val="upp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8355F"/>
    <w:multiLevelType w:val="hybridMultilevel"/>
    <w:tmpl w:val="9692C44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F370F4A"/>
    <w:multiLevelType w:val="hybridMultilevel"/>
    <w:tmpl w:val="F1FABEA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5D44CB"/>
    <w:multiLevelType w:val="hybridMultilevel"/>
    <w:tmpl w:val="D55CB75A"/>
    <w:lvl w:ilvl="0" w:tplc="5FC81A6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5C3D6E"/>
    <w:multiLevelType w:val="multilevel"/>
    <w:tmpl w:val="B2481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3A411BC0"/>
    <w:multiLevelType w:val="hybridMultilevel"/>
    <w:tmpl w:val="8020E376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C5134A2"/>
    <w:multiLevelType w:val="hybridMultilevel"/>
    <w:tmpl w:val="C096C5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C524451"/>
    <w:multiLevelType w:val="hybridMultilevel"/>
    <w:tmpl w:val="36A85004"/>
    <w:lvl w:ilvl="0" w:tplc="24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1B5EE7"/>
    <w:multiLevelType w:val="hybridMultilevel"/>
    <w:tmpl w:val="07DAA3D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166FC3"/>
    <w:multiLevelType w:val="hybridMultilevel"/>
    <w:tmpl w:val="58762A28"/>
    <w:lvl w:ilvl="0" w:tplc="79F06C7C">
      <w:numFmt w:val="bullet"/>
      <w:lvlText w:val="•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E24C97"/>
    <w:multiLevelType w:val="hybridMultilevel"/>
    <w:tmpl w:val="C8AE74C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9067457"/>
    <w:multiLevelType w:val="hybridMultilevel"/>
    <w:tmpl w:val="FD2AEDE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2F3A70"/>
    <w:multiLevelType w:val="hybridMultilevel"/>
    <w:tmpl w:val="2AAC65A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DF5B7E"/>
    <w:multiLevelType w:val="multilevel"/>
    <w:tmpl w:val="5AE44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5C1C65A5"/>
    <w:multiLevelType w:val="hybridMultilevel"/>
    <w:tmpl w:val="6F8A8BF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9B498F"/>
    <w:multiLevelType w:val="hybridMultilevel"/>
    <w:tmpl w:val="26AACB76"/>
    <w:lvl w:ilvl="0" w:tplc="87425CBC">
      <w:numFmt w:val="bullet"/>
      <w:lvlText w:val="•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DB6725"/>
    <w:multiLevelType w:val="hybridMultilevel"/>
    <w:tmpl w:val="11A693C2"/>
    <w:lvl w:ilvl="0" w:tplc="240A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C45EF1"/>
    <w:multiLevelType w:val="multilevel"/>
    <w:tmpl w:val="C8C012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 w15:restartNumberingAfterBreak="0">
    <w:nsid w:val="75EF114C"/>
    <w:multiLevelType w:val="hybridMultilevel"/>
    <w:tmpl w:val="63B0D5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41414D"/>
    <w:multiLevelType w:val="hybridMultilevel"/>
    <w:tmpl w:val="42A03EAC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636627"/>
    <w:multiLevelType w:val="hybridMultilevel"/>
    <w:tmpl w:val="6EAAC70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2302D2"/>
    <w:multiLevelType w:val="hybridMultilevel"/>
    <w:tmpl w:val="9E3A7FF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6"/>
  </w:num>
  <w:num w:numId="3">
    <w:abstractNumId w:val="25"/>
  </w:num>
  <w:num w:numId="4">
    <w:abstractNumId w:val="15"/>
  </w:num>
  <w:num w:numId="5">
    <w:abstractNumId w:val="5"/>
  </w:num>
  <w:num w:numId="6">
    <w:abstractNumId w:val="10"/>
  </w:num>
  <w:num w:numId="7">
    <w:abstractNumId w:val="19"/>
  </w:num>
  <w:num w:numId="8">
    <w:abstractNumId w:val="6"/>
  </w:num>
  <w:num w:numId="9">
    <w:abstractNumId w:val="16"/>
  </w:num>
  <w:num w:numId="10">
    <w:abstractNumId w:val="28"/>
  </w:num>
  <w:num w:numId="11">
    <w:abstractNumId w:val="4"/>
  </w:num>
  <w:num w:numId="12">
    <w:abstractNumId w:val="9"/>
  </w:num>
  <w:num w:numId="13">
    <w:abstractNumId w:val="2"/>
  </w:num>
  <w:num w:numId="14">
    <w:abstractNumId w:val="14"/>
  </w:num>
  <w:num w:numId="15">
    <w:abstractNumId w:val="0"/>
  </w:num>
  <w:num w:numId="16">
    <w:abstractNumId w:val="20"/>
  </w:num>
  <w:num w:numId="17">
    <w:abstractNumId w:val="13"/>
  </w:num>
  <w:num w:numId="18">
    <w:abstractNumId w:val="22"/>
  </w:num>
  <w:num w:numId="19">
    <w:abstractNumId w:val="11"/>
  </w:num>
  <w:num w:numId="20">
    <w:abstractNumId w:val="21"/>
  </w:num>
  <w:num w:numId="21">
    <w:abstractNumId w:val="12"/>
  </w:num>
  <w:num w:numId="22">
    <w:abstractNumId w:val="1"/>
  </w:num>
  <w:num w:numId="23">
    <w:abstractNumId w:val="3"/>
  </w:num>
  <w:num w:numId="24">
    <w:abstractNumId w:val="30"/>
  </w:num>
  <w:num w:numId="25">
    <w:abstractNumId w:val="8"/>
  </w:num>
  <w:num w:numId="26">
    <w:abstractNumId w:val="29"/>
  </w:num>
  <w:num w:numId="27">
    <w:abstractNumId w:val="7"/>
  </w:num>
  <w:num w:numId="28">
    <w:abstractNumId w:val="17"/>
  </w:num>
  <w:num w:numId="29">
    <w:abstractNumId w:val="18"/>
  </w:num>
  <w:num w:numId="30">
    <w:abstractNumId w:val="23"/>
  </w:num>
  <w:num w:numId="3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5DAB"/>
    <w:rsid w:val="00016142"/>
    <w:rsid w:val="00035335"/>
    <w:rsid w:val="00077496"/>
    <w:rsid w:val="00084BCA"/>
    <w:rsid w:val="00086BFF"/>
    <w:rsid w:val="000A2BEC"/>
    <w:rsid w:val="000A4C14"/>
    <w:rsid w:val="000B797A"/>
    <w:rsid w:val="000C1FCB"/>
    <w:rsid w:val="000D1AD4"/>
    <w:rsid w:val="000D2EFF"/>
    <w:rsid w:val="00134BE8"/>
    <w:rsid w:val="0018058D"/>
    <w:rsid w:val="0018471A"/>
    <w:rsid w:val="001F49BA"/>
    <w:rsid w:val="00212C75"/>
    <w:rsid w:val="002404C5"/>
    <w:rsid w:val="002C349B"/>
    <w:rsid w:val="002D04DC"/>
    <w:rsid w:val="002E3336"/>
    <w:rsid w:val="002E3FCB"/>
    <w:rsid w:val="00311C59"/>
    <w:rsid w:val="003D4741"/>
    <w:rsid w:val="003E7976"/>
    <w:rsid w:val="003F6206"/>
    <w:rsid w:val="00400295"/>
    <w:rsid w:val="004169FE"/>
    <w:rsid w:val="00457EC4"/>
    <w:rsid w:val="004C14D8"/>
    <w:rsid w:val="004D28F4"/>
    <w:rsid w:val="004E1D3B"/>
    <w:rsid w:val="004F4174"/>
    <w:rsid w:val="004F4335"/>
    <w:rsid w:val="004F6F66"/>
    <w:rsid w:val="0052333D"/>
    <w:rsid w:val="00541F9C"/>
    <w:rsid w:val="00557BB0"/>
    <w:rsid w:val="00575D74"/>
    <w:rsid w:val="00593AA8"/>
    <w:rsid w:val="005979C9"/>
    <w:rsid w:val="005A6B39"/>
    <w:rsid w:val="005B0B3C"/>
    <w:rsid w:val="005D63F9"/>
    <w:rsid w:val="005F36E0"/>
    <w:rsid w:val="005F5D22"/>
    <w:rsid w:val="005F7116"/>
    <w:rsid w:val="00635DAB"/>
    <w:rsid w:val="0064350C"/>
    <w:rsid w:val="00655F8E"/>
    <w:rsid w:val="006651E1"/>
    <w:rsid w:val="00692EA7"/>
    <w:rsid w:val="006A00F1"/>
    <w:rsid w:val="006A3D57"/>
    <w:rsid w:val="006B3124"/>
    <w:rsid w:val="006B7E06"/>
    <w:rsid w:val="006C2AA5"/>
    <w:rsid w:val="006C5B57"/>
    <w:rsid w:val="006D0C55"/>
    <w:rsid w:val="006D60E1"/>
    <w:rsid w:val="006F5814"/>
    <w:rsid w:val="007005AC"/>
    <w:rsid w:val="00746BC7"/>
    <w:rsid w:val="00770C19"/>
    <w:rsid w:val="007970DE"/>
    <w:rsid w:val="007A5E82"/>
    <w:rsid w:val="007D761C"/>
    <w:rsid w:val="0080459D"/>
    <w:rsid w:val="00841FAE"/>
    <w:rsid w:val="00875965"/>
    <w:rsid w:val="00876CB0"/>
    <w:rsid w:val="008800ED"/>
    <w:rsid w:val="008D2514"/>
    <w:rsid w:val="008D6BFC"/>
    <w:rsid w:val="008F17AA"/>
    <w:rsid w:val="008F7B25"/>
    <w:rsid w:val="00917774"/>
    <w:rsid w:val="00961437"/>
    <w:rsid w:val="00973186"/>
    <w:rsid w:val="0098121D"/>
    <w:rsid w:val="009822F9"/>
    <w:rsid w:val="009953BC"/>
    <w:rsid w:val="009B025D"/>
    <w:rsid w:val="009C461C"/>
    <w:rsid w:val="009F20A5"/>
    <w:rsid w:val="009F2EC5"/>
    <w:rsid w:val="00A075DB"/>
    <w:rsid w:val="00A11F9D"/>
    <w:rsid w:val="00A437A6"/>
    <w:rsid w:val="00A645AA"/>
    <w:rsid w:val="00A74A99"/>
    <w:rsid w:val="00AA183D"/>
    <w:rsid w:val="00AD7E08"/>
    <w:rsid w:val="00AE546A"/>
    <w:rsid w:val="00AF53B2"/>
    <w:rsid w:val="00B13CF3"/>
    <w:rsid w:val="00B142E1"/>
    <w:rsid w:val="00B36D9B"/>
    <w:rsid w:val="00B57CB9"/>
    <w:rsid w:val="00B57EEC"/>
    <w:rsid w:val="00BA58FC"/>
    <w:rsid w:val="00BD6826"/>
    <w:rsid w:val="00BF24F6"/>
    <w:rsid w:val="00C000E8"/>
    <w:rsid w:val="00C36DFB"/>
    <w:rsid w:val="00C5501C"/>
    <w:rsid w:val="00C66C87"/>
    <w:rsid w:val="00C771A9"/>
    <w:rsid w:val="00C84152"/>
    <w:rsid w:val="00CB0AB2"/>
    <w:rsid w:val="00CB3D07"/>
    <w:rsid w:val="00CC31E6"/>
    <w:rsid w:val="00CE2AAA"/>
    <w:rsid w:val="00D32E26"/>
    <w:rsid w:val="00D330FB"/>
    <w:rsid w:val="00D4665B"/>
    <w:rsid w:val="00D5741B"/>
    <w:rsid w:val="00DB324E"/>
    <w:rsid w:val="00DB7593"/>
    <w:rsid w:val="00E7199A"/>
    <w:rsid w:val="00E72DD8"/>
    <w:rsid w:val="00E91F08"/>
    <w:rsid w:val="00EA764E"/>
    <w:rsid w:val="00EE7D90"/>
    <w:rsid w:val="00EF4E66"/>
    <w:rsid w:val="00F06A32"/>
    <w:rsid w:val="00F75F9F"/>
    <w:rsid w:val="00FA6223"/>
    <w:rsid w:val="00FB077B"/>
    <w:rsid w:val="00FC7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D9ED55"/>
  <w15:docId w15:val="{3502C3D5-6D42-4F7C-B444-169006C9C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88" w:lineRule="auto"/>
    </w:p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7A7A7A" w:themeColor="accent1"/>
      <w:sz w:val="28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b/>
      <w:bCs/>
      <w:i/>
      <w:iCs/>
      <w:color w:val="7F7F7F" w:themeColor="text1" w:themeTint="80"/>
      <w:sz w:val="26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7A7A7A" w:themeColor="accent1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olor w:val="D1282E" w:themeColor="text2"/>
    </w:rPr>
  </w:style>
  <w:style w:type="character" w:styleId="Referenciasutil">
    <w:name w:val="Subtle Reference"/>
    <w:basedOn w:val="Fuentedeprrafopredeter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eferenciaintensa">
    <w:name w:val="Intense Reference"/>
    <w:basedOn w:val="Fuentedeprrafopredeter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tulodellibro">
    <w:name w:val="Book Title"/>
    <w:basedOn w:val="Fuentedeprrafopredeter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Hipervnculo">
    <w:name w:val="Hyperlink"/>
    <w:basedOn w:val="Fuentedeprrafopredeter"/>
    <w:uiPriority w:val="99"/>
    <w:unhideWhenUsed/>
    <w:rsid w:val="00D5741B"/>
    <w:rPr>
      <w:color w:val="CC9900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5741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59"/>
    <w:rsid w:val="00557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6C2AA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F20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7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eidyhurtado-1@hot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mailto:Leidyhurtado-1@hot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5" Type="http://schemas.openxmlformats.org/officeDocument/2006/relationships/image" Target="media/image13.png"/><Relationship Id="rId33" Type="http://schemas.openxmlformats.org/officeDocument/2006/relationships/hyperlink" Target="http://www.launicapanaderia.com" TargetMode="External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3\Essential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4F210DE-8809-484D-9FD1-3E47C7D40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EssentialReport.dotx</Template>
  <TotalTime>2163</TotalTime>
  <Pages>15</Pages>
  <Words>590</Words>
  <Characters>3246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FrontDevSolutions</vt:lpstr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FrontDevSolutions</dc:title>
  <dc:subject/>
  <dc:creator>KARINA</dc:creator>
  <cp:lastModifiedBy>alejandra gomes sanchez</cp:lastModifiedBy>
  <cp:revision>45</cp:revision>
  <dcterms:created xsi:type="dcterms:W3CDTF">2022-08-20T16:04:00Z</dcterms:created>
  <dcterms:modified xsi:type="dcterms:W3CDTF">2022-11-22T04:14:00Z</dcterms:modified>
</cp:coreProperties>
</file>